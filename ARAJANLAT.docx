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Elrendezéstáblázat, amelyben megadhatja az emblémát, a számlaszámot, a dátumot, a lejárat dátumát, a cég nevét, jelmondatát, címét, telefonszámát, faxszámát és e-mail-címét"/>
      </w:tblPr>
      <w:tblGrid>
        <w:gridCol w:w="5956"/>
        <w:gridCol w:w="4022"/>
      </w:tblGrid>
      <w:tr w:rsidR="009C5836" w:rsidRPr="005D2B45" w14:paraId="7F4803CE" w14:textId="77777777" w:rsidTr="00D36630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14:paraId="56A74AAE" w14:textId="77777777" w:rsidR="009C5836" w:rsidRPr="005D2B45" w:rsidRDefault="00D36630" w:rsidP="00761383">
            <w:pPr>
              <w:rPr>
                <w:lang w:val="hu-HU"/>
              </w:rPr>
            </w:pPr>
            <w:r w:rsidRPr="005D2B45">
              <w:rPr>
                <w:noProof/>
                <w:lang w:val="hu-HU"/>
              </w:rPr>
              <w:drawing>
                <wp:inline distT="0" distB="0" distL="0" distR="0" wp14:anchorId="58E36685" wp14:editId="26E0EAB0">
                  <wp:extent cx="857249" cy="428625"/>
                  <wp:effectExtent l="0" t="0" r="635" b="0"/>
                  <wp:docPr id="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1" descr="Emblémahelyőrző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49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14:paraId="6AE8C7DB" w14:textId="77777777" w:rsidR="009C5836" w:rsidRPr="005D2B45" w:rsidRDefault="00EF6E06" w:rsidP="00E27198">
            <w:pPr>
              <w:pStyle w:val="Cmsor1"/>
              <w:rPr>
                <w:lang w:val="hu-HU"/>
              </w:rPr>
            </w:pPr>
            <w:sdt>
              <w:sdtPr>
                <w:rPr>
                  <w:lang w:val="hu-HU"/>
                </w:rPr>
                <w:alias w:val="Árajánlat:"/>
                <w:tag w:val="Árajánlat:"/>
                <w:id w:val="-1200705054"/>
                <w:placeholder>
                  <w:docPart w:val="4FFD622F126D43669E35A9FDDEAAB22E"/>
                </w:placeholder>
                <w:temporary/>
                <w:showingPlcHdr/>
                <w15:appearance w15:val="hidden"/>
              </w:sdtPr>
              <w:sdtEndPr/>
              <w:sdtContent>
                <w:r w:rsidR="007501D0" w:rsidRPr="005D2B45">
                  <w:rPr>
                    <w:lang w:val="hu-HU" w:bidi="hu"/>
                  </w:rPr>
                  <w:t>ÁRAJÁNLAT</w:t>
                </w:r>
              </w:sdtContent>
            </w:sdt>
          </w:p>
        </w:tc>
      </w:tr>
      <w:tr w:rsidR="009C5836" w:rsidRPr="005D2B45" w14:paraId="1B50C0A1" w14:textId="77777777" w:rsidTr="00D36630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rPr>
                <w:lang w:val="hu-HU"/>
              </w:rPr>
              <w:alias w:val="Adja meg a cég nevét:"/>
              <w:tag w:val="Adja meg a cég nevét:"/>
              <w:id w:val="963386319"/>
              <w:placeholder>
                <w:docPart w:val="7F3A4D31C99349E5847529274F72438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EndPr/>
            <w:sdtContent>
              <w:p w14:paraId="08C701BB" w14:textId="6645A22B" w:rsidR="009C5836" w:rsidRPr="005D2B45" w:rsidRDefault="00A2639C" w:rsidP="009C5836">
                <w:pPr>
                  <w:pStyle w:val="Nv"/>
                  <w:rPr>
                    <w:lang w:val="hu-HU"/>
                  </w:rPr>
                </w:pPr>
                <w:r>
                  <w:rPr>
                    <w:lang w:val="hu-HU"/>
                  </w:rPr>
                  <w:t>SZFM Kft.</w:t>
                </w:r>
              </w:p>
            </w:sdtContent>
          </w:sdt>
          <w:p w14:paraId="559A1B34" w14:textId="2ACFF4B8" w:rsidR="009C5836" w:rsidRPr="00A2639C" w:rsidRDefault="00A2639C" w:rsidP="00D36630">
            <w:pPr>
              <w:pStyle w:val="Jelmondat"/>
              <w:rPr>
                <w:noProof/>
                <w:lang w:val="hu-HU"/>
              </w:rPr>
            </w:pPr>
            <w:r w:rsidRPr="00A2639C">
              <w:rPr>
                <w:rStyle w:val="hgkelc"/>
              </w:rPr>
              <w:t>Gallia est omnis divisa in partes tres</w:t>
            </w: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412838B" w14:textId="0029973A" w:rsidR="009C5836" w:rsidRPr="005D2B45" w:rsidRDefault="00A2639C" w:rsidP="009C5836">
            <w:pPr>
              <w:pStyle w:val="Dtumsszm"/>
              <w:rPr>
                <w:lang w:val="hu-HU"/>
              </w:rPr>
            </w:pPr>
            <w:r>
              <w:rPr>
                <w:lang w:val="hu-HU"/>
              </w:rPr>
              <w:t>423356772</w:t>
            </w:r>
          </w:p>
          <w:p w14:paraId="254D2352" w14:textId="1B511797" w:rsidR="009C5836" w:rsidRPr="005D2B45" w:rsidRDefault="00A2639C" w:rsidP="00D36630">
            <w:pPr>
              <w:pStyle w:val="Dtumsszm"/>
              <w:rPr>
                <w:lang w:val="hu-HU"/>
              </w:rPr>
            </w:pPr>
            <w:r>
              <w:rPr>
                <w:lang w:val="hu-HU"/>
              </w:rPr>
              <w:t>2021.10.30</w:t>
            </w:r>
          </w:p>
        </w:tc>
      </w:tr>
      <w:tr w:rsidR="003A1E70" w:rsidRPr="005D2B45" w14:paraId="5F95E785" w14:textId="77777777" w:rsidTr="00D36630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14:paraId="03FAB10A" w14:textId="30B13FB3" w:rsidR="00D36630" w:rsidRPr="005D2B45" w:rsidRDefault="00A2639C" w:rsidP="00D36630">
            <w:pPr>
              <w:rPr>
                <w:lang w:val="hu-HU"/>
              </w:rPr>
            </w:pPr>
            <w:r>
              <w:rPr>
                <w:lang w:val="hu-HU"/>
              </w:rPr>
              <w:t>4026, Debrecen</w:t>
            </w:r>
            <w:r w:rsidR="00FC55BD" w:rsidRPr="005D2B45">
              <w:rPr>
                <w:lang w:val="hu-HU" w:bidi="hu"/>
              </w:rPr>
              <w:t>,</w:t>
            </w:r>
            <w:r>
              <w:rPr>
                <w:lang w:val="hu-HU" w:bidi="hu"/>
              </w:rPr>
              <w:t xml:space="preserve"> Bihaly utca, 10.</w:t>
            </w:r>
          </w:p>
          <w:p w14:paraId="43668A39" w14:textId="16B53855" w:rsidR="00D36630" w:rsidRPr="005D2B45" w:rsidRDefault="00A2639C" w:rsidP="00D36630">
            <w:pPr>
              <w:rPr>
                <w:lang w:val="hu-HU"/>
              </w:rPr>
            </w:pPr>
            <w:r>
              <w:rPr>
                <w:lang w:val="hu-HU"/>
              </w:rPr>
              <w:t>+362099999</w:t>
            </w:r>
          </w:p>
          <w:p w14:paraId="4FD19262" w14:textId="409443BF" w:rsidR="003A1E70" w:rsidRPr="005D2B45" w:rsidRDefault="00A2639C" w:rsidP="00D36630">
            <w:pPr>
              <w:rPr>
                <w:lang w:val="hu-HU"/>
              </w:rPr>
            </w:pPr>
            <w:r>
              <w:rPr>
                <w:lang w:val="hu-HU"/>
              </w:rPr>
              <w:t>kapcsolat@szfm.hu</w:t>
            </w:r>
          </w:p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</w:tcPr>
          <w:p w14:paraId="35E9A619" w14:textId="7349F4A4" w:rsidR="003A1E70" w:rsidRPr="005D2B45" w:rsidRDefault="00EF6E06" w:rsidP="0035481F">
            <w:pPr>
              <w:pStyle w:val="Lejratdtuma"/>
              <w:rPr>
                <w:lang w:val="hu-HU"/>
              </w:rPr>
            </w:pPr>
            <w:sdt>
              <w:sdtPr>
                <w:rPr>
                  <w:rStyle w:val="Lejratdtumnakkaraktere"/>
                  <w:lang w:val="hu-HU"/>
                </w:rPr>
                <w:alias w:val="Lejárat dátuma:"/>
                <w:tag w:val="Lejárat dátuma:"/>
                <w:id w:val="-224756445"/>
                <w:placeholder>
                  <w:docPart w:val="B95A25B3CBA44B60AD177C403A2B06D6"/>
                </w:placeholder>
                <w:temporary/>
                <w:showingPlcHdr/>
                <w15:appearance w15:val="hidden"/>
              </w:sdtPr>
              <w:sdtEndPr>
                <w:rPr>
                  <w:rStyle w:val="Lejratdtumnakkaraktere"/>
                </w:rPr>
              </w:sdtEndPr>
              <w:sdtContent>
                <w:r w:rsidR="00386F5F" w:rsidRPr="005D2B45">
                  <w:rPr>
                    <w:lang w:val="hu-HU" w:bidi="hu"/>
                  </w:rPr>
                  <w:t>Lejárat dátuma</w:t>
                </w:r>
              </w:sdtContent>
            </w:sdt>
            <w:r w:rsidR="00386F5F" w:rsidRPr="005D2B45">
              <w:rPr>
                <w:lang w:val="hu-HU" w:bidi="hu"/>
              </w:rPr>
              <w:t xml:space="preserve"> </w:t>
            </w:r>
            <w:r w:rsidR="00A2639C">
              <w:rPr>
                <w:rStyle w:val="Dtumsszmkaraktere"/>
              </w:rPr>
              <w:t>2021.12.30</w:t>
            </w:r>
          </w:p>
        </w:tc>
      </w:tr>
    </w:tbl>
    <w:p w14:paraId="14DFBC60" w14:textId="77777777" w:rsidR="008A3C48" w:rsidRPr="005D2B45" w:rsidRDefault="008A3C48" w:rsidP="00897D19">
      <w:pPr>
        <w:rPr>
          <w:lang w:val="hu-HU"/>
        </w:rPr>
      </w:pPr>
    </w:p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Adja meg a kapcsolattartó nevét, a cég nevét, címét, telefonszámát és vevőazonosító számát."/>
      </w:tblPr>
      <w:tblGrid>
        <w:gridCol w:w="857"/>
        <w:gridCol w:w="5097"/>
        <w:gridCol w:w="4024"/>
      </w:tblGrid>
      <w:tr w:rsidR="003A1E70" w:rsidRPr="005D2B45" w14:paraId="650BCDAE" w14:textId="77777777" w:rsidTr="006269E2">
        <w:trPr>
          <w:trHeight w:val="1184"/>
        </w:trPr>
        <w:tc>
          <w:tcPr>
            <w:tcW w:w="857" w:type="dxa"/>
          </w:tcPr>
          <w:p w14:paraId="664A674B" w14:textId="77777777" w:rsidR="003A1E70" w:rsidRPr="005D2B45" w:rsidRDefault="00EF6E06" w:rsidP="00703C78">
            <w:pPr>
              <w:pStyle w:val="Cmsor2"/>
              <w:rPr>
                <w:lang w:val="hu-HU"/>
              </w:rPr>
            </w:pPr>
            <w:sdt>
              <w:sdtPr>
                <w:rPr>
                  <w:lang w:val="hu-HU"/>
                </w:rPr>
                <w:alias w:val="Címzett:"/>
                <w:tag w:val="Címzett:"/>
                <w:id w:val="-629860407"/>
                <w:placeholder>
                  <w:docPart w:val="0235457CAF6A4544800EABC4F2386197"/>
                </w:placeholder>
                <w:temporary/>
                <w:showingPlcHdr/>
                <w15:appearance w15:val="hidden"/>
              </w:sdtPr>
              <w:sdtEndPr/>
              <w:sdtContent>
                <w:r w:rsidR="00BC5200" w:rsidRPr="005D2B45">
                  <w:rPr>
                    <w:lang w:val="hu-HU" w:bidi="hu"/>
                  </w:rPr>
                  <w:t>Címzett</w:t>
                </w:r>
              </w:sdtContent>
            </w:sdt>
          </w:p>
        </w:tc>
        <w:tc>
          <w:tcPr>
            <w:tcW w:w="5097" w:type="dxa"/>
          </w:tcPr>
          <w:p w14:paraId="4F699FD5" w14:textId="44E2CFDB" w:rsidR="00D36630" w:rsidRPr="005D2B45" w:rsidRDefault="00A2639C" w:rsidP="00D36630">
            <w:pPr>
              <w:rPr>
                <w:lang w:val="hu-HU"/>
              </w:rPr>
            </w:pPr>
            <w:r>
              <w:rPr>
                <w:lang w:val="hu-HU"/>
              </w:rPr>
              <w:t>Jucika néni</w:t>
            </w:r>
          </w:p>
          <w:p w14:paraId="22258453" w14:textId="60DAC0D1" w:rsidR="00D36630" w:rsidRPr="005D2B45" w:rsidRDefault="00A2639C" w:rsidP="00D36630">
            <w:pPr>
              <w:rPr>
                <w:lang w:val="hu-HU"/>
              </w:rPr>
            </w:pPr>
            <w:r>
              <w:rPr>
                <w:lang w:val="hu-HU"/>
              </w:rPr>
              <w:t>JónásJónás kft.</w:t>
            </w:r>
          </w:p>
          <w:p w14:paraId="145224BE" w14:textId="707DA998" w:rsidR="00D36630" w:rsidRPr="005D2B45" w:rsidRDefault="00A2639C" w:rsidP="00D36630">
            <w:pPr>
              <w:rPr>
                <w:lang w:val="hu-HU"/>
              </w:rPr>
            </w:pPr>
            <w:r>
              <w:rPr>
                <w:lang w:val="hu-HU"/>
              </w:rPr>
              <w:t>4233, Moszkva</w:t>
            </w:r>
          </w:p>
          <w:p w14:paraId="2E585688" w14:textId="143EFE86" w:rsidR="00D36630" w:rsidRPr="005D2B45" w:rsidRDefault="00A2639C" w:rsidP="00D36630">
            <w:pPr>
              <w:rPr>
                <w:lang w:val="hu-HU"/>
              </w:rPr>
            </w:pPr>
            <w:r>
              <w:rPr>
                <w:lang w:val="hu-HU"/>
              </w:rPr>
              <w:t>Vörös-tér 2</w:t>
            </w:r>
          </w:p>
          <w:p w14:paraId="251B4D3B" w14:textId="7D8438DC" w:rsidR="003A1E70" w:rsidRPr="005D2B45" w:rsidRDefault="00A2639C" w:rsidP="00D36630">
            <w:pPr>
              <w:rPr>
                <w:lang w:val="hu-HU"/>
              </w:rPr>
            </w:pPr>
            <w:r>
              <w:rPr>
                <w:lang w:val="hu-HU"/>
              </w:rPr>
              <w:t>+325476823</w:t>
            </w:r>
          </w:p>
        </w:tc>
        <w:tc>
          <w:tcPr>
            <w:tcW w:w="4024" w:type="dxa"/>
          </w:tcPr>
          <w:p w14:paraId="236E99B7" w14:textId="77777777" w:rsidR="003A1E70" w:rsidRPr="005D2B45" w:rsidRDefault="003A1E70" w:rsidP="00DF7693">
            <w:pPr>
              <w:rPr>
                <w:lang w:val="hu-HU"/>
              </w:rPr>
            </w:pPr>
          </w:p>
        </w:tc>
      </w:tr>
    </w:tbl>
    <w:p w14:paraId="10DE8200" w14:textId="77777777" w:rsidR="008A3C48" w:rsidRPr="005D2B45" w:rsidRDefault="008A3C48">
      <w:pPr>
        <w:rPr>
          <w:lang w:val="hu-HU"/>
        </w:rPr>
      </w:pPr>
    </w:p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bben a táblázatban adhatja meg az üzletkötő nevét, beosztását, a fizetési feltételeket és a fizetési határidőt."/>
      </w:tblPr>
      <w:tblGrid>
        <w:gridCol w:w="2491"/>
        <w:gridCol w:w="2486"/>
        <w:gridCol w:w="2499"/>
        <w:gridCol w:w="2492"/>
      </w:tblGrid>
      <w:tr w:rsidR="00386F5F" w:rsidRPr="005D2B45" w14:paraId="75077724" w14:textId="77777777" w:rsidTr="00D36630">
        <w:trPr>
          <w:cantSplit/>
          <w:trHeight w:val="288"/>
        </w:trPr>
        <w:tc>
          <w:tcPr>
            <w:tcW w:w="2520" w:type="dxa"/>
            <w:shd w:val="clear" w:color="auto" w:fill="DBE5F1" w:themeFill="accent1" w:themeFillTint="33"/>
            <w:vAlign w:val="center"/>
          </w:tcPr>
          <w:p w14:paraId="432E0228" w14:textId="77777777" w:rsidR="00C1473F" w:rsidRPr="005D2B45" w:rsidRDefault="00EF6E06" w:rsidP="008A3C48">
            <w:pPr>
              <w:pStyle w:val="Oszlopfejlcek"/>
              <w:rPr>
                <w:lang w:val="hu-HU"/>
              </w:rPr>
            </w:pPr>
            <w:sdt>
              <w:sdtPr>
                <w:rPr>
                  <w:lang w:val="hu-HU"/>
                </w:rPr>
                <w:alias w:val="Üzletkötő:"/>
                <w:tag w:val="Üzletkötő:"/>
                <w:id w:val="-1014602394"/>
                <w:placeholder>
                  <w:docPart w:val="DA502384691743899319CDE30419DAB4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5D2B45">
                  <w:rPr>
                    <w:lang w:val="hu-HU" w:bidi="hu"/>
                  </w:rPr>
                  <w:t>üzletkötő</w:t>
                </w:r>
              </w:sdtContent>
            </w:sdt>
          </w:p>
        </w:tc>
        <w:sdt>
          <w:sdtPr>
            <w:rPr>
              <w:lang w:val="hu-HU"/>
            </w:rPr>
            <w:alias w:val="Munka:"/>
            <w:tag w:val="Munka:"/>
            <w:id w:val="2070611643"/>
            <w:placeholder>
              <w:docPart w:val="5CF00985F6274D0CB6134BE5255D38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14:paraId="57158F4C" w14:textId="77777777" w:rsidR="00C1473F" w:rsidRPr="005D2B45" w:rsidRDefault="00386F5F" w:rsidP="00C1473F">
                <w:pPr>
                  <w:pStyle w:val="Oszlopfejlcek"/>
                  <w:rPr>
                    <w:lang w:val="hu-HU"/>
                  </w:rPr>
                </w:pPr>
                <w:r w:rsidRPr="005D2B45">
                  <w:rPr>
                    <w:lang w:val="hu-HU" w:bidi="hu"/>
                  </w:rPr>
                  <w:t>munka</w:t>
                </w:r>
              </w:p>
            </w:tc>
          </w:sdtContent>
        </w:sdt>
        <w:sdt>
          <w:sdtPr>
            <w:rPr>
              <w:lang w:val="hu-HU"/>
            </w:rPr>
            <w:alias w:val="Fizetési feltételek:"/>
            <w:tag w:val="Fizetési feltételek:"/>
            <w:id w:val="-952712296"/>
            <w:placeholder>
              <w:docPart w:val="D51325FBC4DA459DBEBDB325016BBB3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14:paraId="71273D7C" w14:textId="77777777" w:rsidR="00C1473F" w:rsidRPr="005D2B45" w:rsidRDefault="00386F5F" w:rsidP="008A3C48">
                <w:pPr>
                  <w:pStyle w:val="Oszlopfejlcek"/>
                  <w:rPr>
                    <w:lang w:val="hu-HU"/>
                  </w:rPr>
                </w:pPr>
                <w:r w:rsidRPr="005D2B45">
                  <w:rPr>
                    <w:lang w:val="hu-HU" w:bidi="hu"/>
                  </w:rPr>
                  <w:t>fizetési feltételek</w:t>
                </w:r>
              </w:p>
            </w:tc>
          </w:sdtContent>
        </w:sdt>
        <w:sdt>
          <w:sdtPr>
            <w:rPr>
              <w:lang w:val="hu-HU"/>
            </w:rPr>
            <w:alias w:val="Határidő:"/>
            <w:tag w:val="Határidő:"/>
            <w:id w:val="-466052223"/>
            <w:placeholder>
              <w:docPart w:val="FD494BF93D684776B740DA6C6944854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14:paraId="096EA6F3" w14:textId="77777777" w:rsidR="00C1473F" w:rsidRPr="005D2B45" w:rsidRDefault="00386F5F" w:rsidP="008A3C48">
                <w:pPr>
                  <w:pStyle w:val="Oszlopfejlcek"/>
                  <w:rPr>
                    <w:lang w:val="hu-HU"/>
                  </w:rPr>
                </w:pPr>
                <w:r w:rsidRPr="005D2B45">
                  <w:rPr>
                    <w:lang w:val="hu-HU" w:bidi="hu"/>
                  </w:rPr>
                  <w:t>határidő</w:t>
                </w:r>
              </w:p>
            </w:tc>
          </w:sdtContent>
        </w:sdt>
      </w:tr>
      <w:tr w:rsidR="00C1473F" w:rsidRPr="005D2B45" w14:paraId="69DACCDD" w14:textId="77777777" w:rsidTr="00D36630">
        <w:trPr>
          <w:cantSplit/>
          <w:trHeight w:val="288"/>
        </w:trPr>
        <w:tc>
          <w:tcPr>
            <w:tcW w:w="2520" w:type="dxa"/>
            <w:shd w:val="clear" w:color="auto" w:fill="auto"/>
            <w:vAlign w:val="center"/>
          </w:tcPr>
          <w:p w14:paraId="3A728921" w14:textId="04C53F78" w:rsidR="00C1473F" w:rsidRPr="005D2B45" w:rsidRDefault="00A2639C" w:rsidP="00761383">
            <w:pPr>
              <w:pStyle w:val="Kzprezrs"/>
              <w:rPr>
                <w:lang w:val="hu-HU"/>
              </w:rPr>
            </w:pPr>
            <w:r>
              <w:rPr>
                <w:lang w:val="hu-HU"/>
              </w:rPr>
              <w:t>Kovács János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70383F0" w14:textId="5E7D15B4" w:rsidR="00C1473F" w:rsidRPr="005D2B45" w:rsidRDefault="00A2639C" w:rsidP="00761383">
            <w:pPr>
              <w:pStyle w:val="Kzprezrs"/>
              <w:rPr>
                <w:lang w:val="hu-HU"/>
              </w:rPr>
            </w:pPr>
            <w:r>
              <w:rPr>
                <w:lang w:val="hu-HU"/>
              </w:rPr>
              <w:t>Discord Bot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3CE97CEF" w14:textId="77777777" w:rsidR="00C1473F" w:rsidRPr="005D2B45" w:rsidRDefault="00EF6E06" w:rsidP="00761383">
            <w:pPr>
              <w:pStyle w:val="Kzprezrs"/>
              <w:rPr>
                <w:lang w:val="hu-HU"/>
              </w:rPr>
            </w:pPr>
            <w:sdt>
              <w:sdtPr>
                <w:rPr>
                  <w:lang w:val="hu-HU"/>
                </w:rPr>
                <w:alias w:val="Írja be a fizetési feltételt:"/>
                <w:tag w:val="Írja be a fizetési feltételt:"/>
                <w:id w:val="1601063488"/>
                <w:placeholder>
                  <w:docPart w:val="D39208435A074425820B73BA3C380268"/>
                </w:placeholder>
                <w:temporary/>
                <w:showingPlcHdr/>
                <w15:appearance w15:val="hidden"/>
              </w:sdtPr>
              <w:sdtEndPr/>
              <w:sdtContent>
                <w:r w:rsidR="0035481F" w:rsidRPr="005D2B45">
                  <w:rPr>
                    <w:lang w:val="hu-HU" w:bidi="hu"/>
                  </w:rPr>
                  <w:t>Kézhezvételkor fizetendő</w:t>
                </w:r>
              </w:sdtContent>
            </w:sdt>
          </w:p>
        </w:tc>
        <w:tc>
          <w:tcPr>
            <w:tcW w:w="2520" w:type="dxa"/>
            <w:shd w:val="clear" w:color="auto" w:fill="auto"/>
            <w:vAlign w:val="center"/>
          </w:tcPr>
          <w:p w14:paraId="646AA222" w14:textId="11A45530" w:rsidR="00C1473F" w:rsidRPr="005D2B45" w:rsidRDefault="00A2639C" w:rsidP="00761383">
            <w:pPr>
              <w:pStyle w:val="Kzprezrs"/>
              <w:rPr>
                <w:lang w:val="hu-HU"/>
              </w:rPr>
            </w:pPr>
            <w:r>
              <w:rPr>
                <w:lang w:val="hu-HU"/>
              </w:rPr>
              <w:t>2021.11.10</w:t>
            </w:r>
          </w:p>
        </w:tc>
      </w:tr>
    </w:tbl>
    <w:p w14:paraId="09F22450" w14:textId="77777777" w:rsidR="009C5836" w:rsidRPr="005D2B45" w:rsidRDefault="009C5836" w:rsidP="00897D19">
      <w:pPr>
        <w:rPr>
          <w:lang w:val="hu-H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A táblázat oszlopaiban adhatja meg a mennyiséget, a megnevezést, az egységárat, az engedményt és a sor összegét, a táblázat végén pedig a részösszeget, az áfát és a végösszeget."/>
      </w:tblPr>
      <w:tblGrid>
        <w:gridCol w:w="1785"/>
        <w:gridCol w:w="4698"/>
        <w:gridCol w:w="1743"/>
        <w:gridCol w:w="1742"/>
      </w:tblGrid>
      <w:tr w:rsidR="00C1473F" w:rsidRPr="005D2B45" w14:paraId="3D488A6C" w14:textId="77777777" w:rsidTr="00D36630">
        <w:trPr>
          <w:cantSplit/>
          <w:trHeight w:val="288"/>
        </w:trPr>
        <w:sdt>
          <w:sdtPr>
            <w:rPr>
              <w:lang w:val="hu-HU"/>
            </w:rPr>
            <w:alias w:val="Mennyiség:"/>
            <w:tag w:val="Mennyiség:"/>
            <w:id w:val="1546564511"/>
            <w:placeholder>
              <w:docPart w:val="A44E7835D9D74323A98BEDF35F7EC97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2967C55D" w14:textId="77777777" w:rsidR="00C1473F" w:rsidRPr="005D2B45" w:rsidRDefault="00386F5F" w:rsidP="00723603">
                <w:pPr>
                  <w:pStyle w:val="Oszlopfejlcek"/>
                  <w:rPr>
                    <w:lang w:val="hu-HU"/>
                  </w:rPr>
                </w:pPr>
                <w:r w:rsidRPr="005D2B45">
                  <w:rPr>
                    <w:lang w:val="hu-HU" w:bidi="hu"/>
                  </w:rPr>
                  <w:t>mennyiség</w:t>
                </w:r>
              </w:p>
            </w:tc>
          </w:sdtContent>
        </w:sdt>
        <w:sdt>
          <w:sdtPr>
            <w:rPr>
              <w:lang w:val="hu-HU"/>
            </w:rPr>
            <w:alias w:val="Megnevezés:"/>
            <w:tag w:val="Megnevezés:"/>
            <w:id w:val="-1848702004"/>
            <w:placeholder>
              <w:docPart w:val="27B7820831AF4DEDA7DC36B203FF02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477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0D0B5263" w14:textId="77777777" w:rsidR="00C1473F" w:rsidRPr="005D2B45" w:rsidRDefault="00386F5F" w:rsidP="00723603">
                <w:pPr>
                  <w:pStyle w:val="Oszlopfejlcek"/>
                  <w:rPr>
                    <w:lang w:val="hu-HU"/>
                  </w:rPr>
                </w:pPr>
                <w:r w:rsidRPr="005D2B45">
                  <w:rPr>
                    <w:lang w:val="hu-HU" w:bidi="hu"/>
                  </w:rPr>
                  <w:t>megnevezés</w:t>
                </w:r>
              </w:p>
            </w:tc>
          </w:sdtContent>
        </w:sdt>
        <w:sdt>
          <w:sdtPr>
            <w:rPr>
              <w:lang w:val="hu-HU"/>
            </w:rPr>
            <w:alias w:val="Egységár:"/>
            <w:tag w:val="Egységár:"/>
            <w:id w:val="551048563"/>
            <w:placeholder>
              <w:docPart w:val="AEDCE329E7FE4EE2AD7B17E6AF45BFB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06644C07" w14:textId="77777777" w:rsidR="00C1473F" w:rsidRPr="005D2B45" w:rsidRDefault="00386F5F" w:rsidP="00723603">
                <w:pPr>
                  <w:pStyle w:val="Oszlopfejlcek"/>
                  <w:rPr>
                    <w:lang w:val="hu-HU"/>
                  </w:rPr>
                </w:pPr>
                <w:r w:rsidRPr="005D2B45">
                  <w:rPr>
                    <w:lang w:val="hu-HU" w:bidi="hu"/>
                  </w:rPr>
                  <w:t>egységár</w:t>
                </w:r>
              </w:p>
            </w:tc>
          </w:sdtContent>
        </w:sdt>
        <w:sdt>
          <w:sdtPr>
            <w:rPr>
              <w:lang w:val="hu-HU"/>
            </w:rPr>
            <w:alias w:val="Sor összege:"/>
            <w:tag w:val="Sor összege:"/>
            <w:id w:val="2009395599"/>
            <w:placeholder>
              <w:docPart w:val="A1126E343C0D4A298B5964A1A8F1AD5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50C55486" w14:textId="77777777" w:rsidR="00C1473F" w:rsidRPr="005D2B45" w:rsidRDefault="00386F5F" w:rsidP="00723603">
                <w:pPr>
                  <w:pStyle w:val="Oszlopfejlcek"/>
                  <w:rPr>
                    <w:lang w:val="hu-HU"/>
                  </w:rPr>
                </w:pPr>
                <w:r w:rsidRPr="005D2B45">
                  <w:rPr>
                    <w:lang w:val="hu-HU" w:bidi="hu"/>
                  </w:rPr>
                  <w:t>sor összege</w:t>
                </w:r>
              </w:p>
            </w:tc>
          </w:sdtContent>
        </w:sdt>
      </w:tr>
      <w:tr w:rsidR="00C1473F" w:rsidRPr="005D2B45" w14:paraId="205B054A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2F320BC" w14:textId="6864C623" w:rsidR="00C1473F" w:rsidRPr="005D2B45" w:rsidRDefault="00A2639C" w:rsidP="00761383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43B9B6B" w14:textId="427972D1" w:rsidR="00C1473F" w:rsidRPr="005D2B45" w:rsidRDefault="00A2639C" w:rsidP="00761383">
            <w:pPr>
              <w:rPr>
                <w:lang w:val="hu-HU"/>
              </w:rPr>
            </w:pPr>
            <w:r>
              <w:rPr>
                <w:lang w:val="hu-HU"/>
              </w:rPr>
              <w:t>Bot interfész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DC650E1" w14:textId="2F03FBFB" w:rsidR="00C1473F" w:rsidRPr="005D2B45" w:rsidRDefault="00A2639C" w:rsidP="00761383">
            <w:pPr>
              <w:pStyle w:val="sszeg"/>
              <w:rPr>
                <w:lang w:val="hu-HU"/>
              </w:rPr>
            </w:pPr>
            <w:r>
              <w:rPr>
                <w:lang w:val="hu-HU"/>
              </w:rPr>
              <w:t>200000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C19AEFE" w14:textId="754181EB" w:rsidR="00C1473F" w:rsidRPr="005D2B45" w:rsidRDefault="00A2639C" w:rsidP="00761383">
            <w:pPr>
              <w:pStyle w:val="sszeg"/>
              <w:rPr>
                <w:lang w:val="hu-HU"/>
              </w:rPr>
            </w:pPr>
            <w:r>
              <w:rPr>
                <w:lang w:val="hu-HU"/>
              </w:rPr>
              <w:t>200000</w:t>
            </w:r>
          </w:p>
        </w:tc>
      </w:tr>
      <w:tr w:rsidR="00C1473F" w:rsidRPr="005D2B45" w14:paraId="2F026B59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EE6B881" w14:textId="3C86D9C7" w:rsidR="00C1473F" w:rsidRPr="005D2B45" w:rsidRDefault="00A2639C" w:rsidP="00761383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44117C9" w14:textId="4DEDC1D6" w:rsidR="00C1473F" w:rsidRPr="005D2B45" w:rsidRDefault="00A2639C" w:rsidP="00761383">
            <w:pPr>
              <w:rPr>
                <w:lang w:val="hu-HU"/>
              </w:rPr>
            </w:pPr>
            <w:r>
              <w:rPr>
                <w:lang w:val="hu-HU"/>
              </w:rPr>
              <w:t>Sakk-alkalmazás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03A5B93" w14:textId="46E68594" w:rsidR="00C1473F" w:rsidRPr="005D2B45" w:rsidRDefault="00A2639C" w:rsidP="00761383">
            <w:pPr>
              <w:pStyle w:val="sszeg"/>
              <w:rPr>
                <w:lang w:val="hu-HU"/>
              </w:rPr>
            </w:pPr>
            <w:r>
              <w:rPr>
                <w:lang w:val="hu-HU"/>
              </w:rPr>
              <w:t>300000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9D80346" w14:textId="6D21FCD2" w:rsidR="00C1473F" w:rsidRPr="005D2B45" w:rsidRDefault="00A2639C" w:rsidP="00761383">
            <w:pPr>
              <w:pStyle w:val="sszeg"/>
              <w:rPr>
                <w:lang w:val="hu-HU"/>
              </w:rPr>
            </w:pPr>
            <w:r>
              <w:rPr>
                <w:lang w:val="hu-HU"/>
              </w:rPr>
              <w:t>300000</w:t>
            </w:r>
          </w:p>
        </w:tc>
      </w:tr>
      <w:tr w:rsidR="00C1473F" w:rsidRPr="005D2B45" w14:paraId="1BE88589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ADD03C9" w14:textId="1C5D8ED9" w:rsidR="00C1473F" w:rsidRPr="005D2B45" w:rsidRDefault="00A2639C" w:rsidP="00761383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BE6F050" w14:textId="2FB79E79" w:rsidR="00C1473F" w:rsidRPr="005D2B45" w:rsidRDefault="00A2639C" w:rsidP="00761383">
            <w:pPr>
              <w:rPr>
                <w:lang w:val="hu-HU"/>
              </w:rPr>
            </w:pPr>
            <w:r>
              <w:rPr>
                <w:lang w:val="hu-HU"/>
              </w:rPr>
              <w:t>Amőba-alkalmazás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59E130A" w14:textId="149F5DDA" w:rsidR="00C1473F" w:rsidRPr="005D2B45" w:rsidRDefault="00A2639C" w:rsidP="00761383">
            <w:pPr>
              <w:pStyle w:val="sszeg"/>
              <w:rPr>
                <w:lang w:val="hu-HU"/>
              </w:rPr>
            </w:pPr>
            <w:r>
              <w:rPr>
                <w:lang w:val="hu-HU"/>
              </w:rPr>
              <w:t>300000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C4D48A3" w14:textId="4BECE638" w:rsidR="00C1473F" w:rsidRPr="005D2B45" w:rsidRDefault="00A2639C" w:rsidP="00761383">
            <w:pPr>
              <w:pStyle w:val="sszeg"/>
              <w:rPr>
                <w:lang w:val="hu-HU"/>
              </w:rPr>
            </w:pPr>
            <w:r>
              <w:rPr>
                <w:lang w:val="hu-HU"/>
              </w:rPr>
              <w:t>300000</w:t>
            </w:r>
          </w:p>
        </w:tc>
      </w:tr>
      <w:tr w:rsidR="00C1473F" w:rsidRPr="005D2B45" w14:paraId="467374E6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25796F6" w14:textId="32474852" w:rsidR="00C1473F" w:rsidRPr="005D2B45" w:rsidRDefault="00A2639C" w:rsidP="00761383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5472C11" w14:textId="251346EB" w:rsidR="00C1473F" w:rsidRPr="005D2B45" w:rsidRDefault="00A2639C" w:rsidP="00761383">
            <w:pPr>
              <w:rPr>
                <w:lang w:val="hu-HU"/>
              </w:rPr>
            </w:pPr>
            <w:r>
              <w:rPr>
                <w:lang w:val="hu-HU"/>
              </w:rPr>
              <w:t>Amőba-bot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67253B5" w14:textId="40E03AEE" w:rsidR="00C1473F" w:rsidRPr="005D2B45" w:rsidRDefault="00A2639C" w:rsidP="00761383">
            <w:pPr>
              <w:pStyle w:val="sszeg"/>
              <w:rPr>
                <w:lang w:val="hu-HU"/>
              </w:rPr>
            </w:pPr>
            <w:r>
              <w:rPr>
                <w:lang w:val="hu-HU"/>
              </w:rPr>
              <w:t>100000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B01FDD3" w14:textId="5A48DBC4" w:rsidR="00C1473F" w:rsidRPr="005D2B45" w:rsidRDefault="00A2639C" w:rsidP="00761383">
            <w:pPr>
              <w:pStyle w:val="sszeg"/>
              <w:rPr>
                <w:lang w:val="hu-HU"/>
              </w:rPr>
            </w:pPr>
            <w:r>
              <w:rPr>
                <w:lang w:val="hu-HU"/>
              </w:rPr>
              <w:t>100000</w:t>
            </w:r>
          </w:p>
        </w:tc>
      </w:tr>
      <w:tr w:rsidR="00CB2E13" w:rsidRPr="005D2B45" w14:paraId="60211E28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6586F19" w14:textId="77777777" w:rsidR="00CB2E13" w:rsidRPr="005D2B45" w:rsidRDefault="00CB2E13" w:rsidP="00761383">
            <w:pPr>
              <w:rPr>
                <w:lang w:val="hu-HU"/>
              </w:rPr>
            </w:pP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9AB003B" w14:textId="77777777" w:rsidR="00CB2E13" w:rsidRPr="005D2B45" w:rsidRDefault="00CB2E13" w:rsidP="00761383">
            <w:pPr>
              <w:rPr>
                <w:lang w:val="hu-HU"/>
              </w:rPr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0348B5C" w14:textId="77777777" w:rsidR="00CB2E13" w:rsidRPr="005D2B45" w:rsidRDefault="00CB2E13" w:rsidP="00761383">
            <w:pPr>
              <w:pStyle w:val="sszeg"/>
              <w:rPr>
                <w:lang w:val="hu-HU"/>
              </w:rPr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AD31D8B" w14:textId="77777777" w:rsidR="00CB2E13" w:rsidRPr="005D2B45" w:rsidRDefault="00CB2E13" w:rsidP="00761383">
            <w:pPr>
              <w:pStyle w:val="sszeg"/>
              <w:rPr>
                <w:lang w:val="hu-HU"/>
              </w:rPr>
            </w:pPr>
          </w:p>
        </w:tc>
      </w:tr>
      <w:tr w:rsidR="00CB2E13" w:rsidRPr="005D2B45" w14:paraId="1B41F0F3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18EDB5D" w14:textId="77777777" w:rsidR="00CB2E13" w:rsidRPr="005D2B45" w:rsidRDefault="00CB2E13" w:rsidP="00761383">
            <w:pPr>
              <w:rPr>
                <w:lang w:val="hu-HU"/>
              </w:rPr>
            </w:pP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0828223" w14:textId="77777777" w:rsidR="00CB2E13" w:rsidRPr="005D2B45" w:rsidRDefault="00CB2E13" w:rsidP="00761383">
            <w:pPr>
              <w:rPr>
                <w:lang w:val="hu-HU"/>
              </w:rPr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9C73C39" w14:textId="77777777" w:rsidR="00CB2E13" w:rsidRPr="005D2B45" w:rsidRDefault="00CB2E13" w:rsidP="00761383">
            <w:pPr>
              <w:pStyle w:val="sszeg"/>
              <w:rPr>
                <w:lang w:val="hu-HU"/>
              </w:rPr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B5E49CB" w14:textId="77777777" w:rsidR="00CB2E13" w:rsidRPr="005D2B45" w:rsidRDefault="00CB2E13" w:rsidP="00761383">
            <w:pPr>
              <w:pStyle w:val="sszeg"/>
              <w:rPr>
                <w:lang w:val="hu-HU"/>
              </w:rPr>
            </w:pPr>
          </w:p>
        </w:tc>
      </w:tr>
      <w:tr w:rsidR="00CB2E13" w:rsidRPr="005D2B45" w14:paraId="05283137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BC56C06" w14:textId="77777777" w:rsidR="00CB2E13" w:rsidRPr="005D2B45" w:rsidRDefault="00CB2E13" w:rsidP="00761383">
            <w:pPr>
              <w:rPr>
                <w:lang w:val="hu-HU"/>
              </w:rPr>
            </w:pP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FCE0289" w14:textId="77777777" w:rsidR="00CB2E13" w:rsidRPr="005D2B45" w:rsidRDefault="00CB2E13" w:rsidP="00761383">
            <w:pPr>
              <w:rPr>
                <w:lang w:val="hu-HU"/>
              </w:rPr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D44323D" w14:textId="77777777" w:rsidR="00CB2E13" w:rsidRPr="005D2B45" w:rsidRDefault="00CB2E13" w:rsidP="00761383">
            <w:pPr>
              <w:pStyle w:val="sszeg"/>
              <w:rPr>
                <w:lang w:val="hu-HU"/>
              </w:rPr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C481A5D" w14:textId="77777777" w:rsidR="00CB2E13" w:rsidRPr="005D2B45" w:rsidRDefault="00CB2E13" w:rsidP="00761383">
            <w:pPr>
              <w:pStyle w:val="sszeg"/>
              <w:rPr>
                <w:lang w:val="hu-HU"/>
              </w:rPr>
            </w:pPr>
          </w:p>
        </w:tc>
      </w:tr>
      <w:tr w:rsidR="00CB2E13" w:rsidRPr="005D2B45" w14:paraId="632B27EA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1F4ACC5" w14:textId="77777777" w:rsidR="00CB2E13" w:rsidRPr="005D2B45" w:rsidRDefault="00CB2E13" w:rsidP="00761383">
            <w:pPr>
              <w:rPr>
                <w:lang w:val="hu-HU"/>
              </w:rPr>
            </w:pP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294FEB2" w14:textId="77777777" w:rsidR="00CB2E13" w:rsidRPr="005D2B45" w:rsidRDefault="00CB2E13" w:rsidP="00761383">
            <w:pPr>
              <w:rPr>
                <w:lang w:val="hu-HU"/>
              </w:rPr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FBD9B1" w14:textId="77777777" w:rsidR="00CB2E13" w:rsidRPr="005D2B45" w:rsidRDefault="00CB2E13" w:rsidP="00761383">
            <w:pPr>
              <w:pStyle w:val="sszeg"/>
              <w:rPr>
                <w:lang w:val="hu-HU"/>
              </w:rPr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0DB2BC6" w14:textId="77777777" w:rsidR="00CB2E13" w:rsidRPr="005D2B45" w:rsidRDefault="00CB2E13" w:rsidP="00761383">
            <w:pPr>
              <w:pStyle w:val="sszeg"/>
              <w:rPr>
                <w:lang w:val="hu-HU"/>
              </w:rPr>
            </w:pPr>
          </w:p>
        </w:tc>
      </w:tr>
      <w:tr w:rsidR="00CB2E13" w:rsidRPr="005D2B45" w14:paraId="3F006532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9A725CF" w14:textId="77777777" w:rsidR="00CB2E13" w:rsidRPr="005D2B45" w:rsidRDefault="00CB2E13" w:rsidP="00761383">
            <w:pPr>
              <w:rPr>
                <w:lang w:val="hu-HU"/>
              </w:rPr>
            </w:pP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C623BF4" w14:textId="77777777" w:rsidR="00CB2E13" w:rsidRPr="005D2B45" w:rsidRDefault="00CB2E13" w:rsidP="00761383">
            <w:pPr>
              <w:rPr>
                <w:lang w:val="hu-HU"/>
              </w:rPr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FA303F8" w14:textId="77777777" w:rsidR="00CB2E13" w:rsidRPr="005D2B45" w:rsidRDefault="00CB2E13" w:rsidP="00761383">
            <w:pPr>
              <w:pStyle w:val="sszeg"/>
              <w:rPr>
                <w:lang w:val="hu-HU"/>
              </w:rPr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BDBEC2D" w14:textId="77777777" w:rsidR="00CB2E13" w:rsidRPr="005D2B45" w:rsidRDefault="00CB2E13" w:rsidP="00761383">
            <w:pPr>
              <w:pStyle w:val="sszeg"/>
              <w:rPr>
                <w:lang w:val="hu-HU"/>
              </w:rPr>
            </w:pPr>
          </w:p>
        </w:tc>
      </w:tr>
      <w:tr w:rsidR="00CB2E13" w:rsidRPr="005D2B45" w14:paraId="170C27F2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D3709E8" w14:textId="77777777" w:rsidR="00CB2E13" w:rsidRPr="005D2B45" w:rsidRDefault="00CB2E13" w:rsidP="00761383">
            <w:pPr>
              <w:rPr>
                <w:lang w:val="hu-HU"/>
              </w:rPr>
            </w:pP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383BB7C" w14:textId="77777777" w:rsidR="00CB2E13" w:rsidRPr="005D2B45" w:rsidRDefault="00CB2E13" w:rsidP="00761383">
            <w:pPr>
              <w:rPr>
                <w:lang w:val="hu-HU"/>
              </w:rPr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FBC5259" w14:textId="77777777" w:rsidR="00CB2E13" w:rsidRPr="005D2B45" w:rsidRDefault="00CB2E13" w:rsidP="00761383">
            <w:pPr>
              <w:pStyle w:val="sszeg"/>
              <w:rPr>
                <w:lang w:val="hu-HU"/>
              </w:rPr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6AFF30E" w14:textId="77777777" w:rsidR="00CB2E13" w:rsidRPr="005D2B45" w:rsidRDefault="00CB2E13" w:rsidP="00761383">
            <w:pPr>
              <w:pStyle w:val="sszeg"/>
              <w:rPr>
                <w:lang w:val="hu-HU"/>
              </w:rPr>
            </w:pPr>
          </w:p>
        </w:tc>
      </w:tr>
      <w:tr w:rsidR="00CB2E13" w:rsidRPr="005D2B45" w14:paraId="5A6EE7DE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86529CF" w14:textId="77777777" w:rsidR="00CB2E13" w:rsidRPr="005D2B45" w:rsidRDefault="00CB2E13" w:rsidP="00761383">
            <w:pPr>
              <w:rPr>
                <w:lang w:val="hu-HU"/>
              </w:rPr>
            </w:pP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C01BB32" w14:textId="77777777" w:rsidR="00CB2E13" w:rsidRPr="005D2B45" w:rsidRDefault="00CB2E13" w:rsidP="00761383">
            <w:pPr>
              <w:rPr>
                <w:lang w:val="hu-HU"/>
              </w:rPr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9775491" w14:textId="77777777" w:rsidR="00CB2E13" w:rsidRPr="005D2B45" w:rsidRDefault="00CB2E13" w:rsidP="00761383">
            <w:pPr>
              <w:pStyle w:val="sszeg"/>
              <w:rPr>
                <w:lang w:val="hu-HU"/>
              </w:rPr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1F40BA1" w14:textId="77777777" w:rsidR="00CB2E13" w:rsidRPr="005D2B45" w:rsidRDefault="00CB2E13" w:rsidP="00761383">
            <w:pPr>
              <w:pStyle w:val="sszeg"/>
              <w:rPr>
                <w:lang w:val="hu-HU"/>
              </w:rPr>
            </w:pPr>
          </w:p>
        </w:tc>
      </w:tr>
      <w:tr w:rsidR="009520ED" w:rsidRPr="005D2B45" w14:paraId="475AA34D" w14:textId="77777777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C21B51" w14:textId="77777777" w:rsidR="009520ED" w:rsidRPr="005D2B45" w:rsidRDefault="009520ED" w:rsidP="00B96B3F">
            <w:pPr>
              <w:rPr>
                <w:lang w:val="hu-HU"/>
              </w:rPr>
            </w:pPr>
          </w:p>
        </w:tc>
        <w:sdt>
          <w:sdtPr>
            <w:rPr>
              <w:lang w:val="hu-HU"/>
            </w:rPr>
            <w:alias w:val="Részösszeg:"/>
            <w:tag w:val="Részösszeg:"/>
            <w:id w:val="-1489780418"/>
            <w:placeholder>
              <w:docPart w:val="0E880FDA5E6543AD95E5D9701A78171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single" w:sz="4" w:space="0" w:color="365F91" w:themeColor="accent1" w:themeShade="BF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109EF34E" w14:textId="77777777" w:rsidR="009520ED" w:rsidRPr="005D2B45" w:rsidRDefault="00386F5F" w:rsidP="009520ED">
                <w:pPr>
                  <w:pStyle w:val="Cmkk"/>
                  <w:rPr>
                    <w:lang w:val="hu-HU"/>
                  </w:rPr>
                </w:pPr>
                <w:r w:rsidRPr="005D2B45">
                  <w:rPr>
                    <w:lang w:val="hu-HU" w:bidi="hu"/>
                  </w:rPr>
                  <w:t>Részösszeg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CE8BAFF" w14:textId="3823DDD9" w:rsidR="009520ED" w:rsidRPr="005D2B45" w:rsidRDefault="00A2639C" w:rsidP="00761383">
            <w:pPr>
              <w:pStyle w:val="sszeg"/>
              <w:rPr>
                <w:lang w:val="hu-HU"/>
              </w:rPr>
            </w:pPr>
            <w:r>
              <w:rPr>
                <w:lang w:val="hu-HU"/>
              </w:rPr>
              <w:t>900000</w:t>
            </w:r>
          </w:p>
        </w:tc>
      </w:tr>
      <w:tr w:rsidR="009520ED" w:rsidRPr="005D2B45" w14:paraId="1DDB4B5C" w14:textId="77777777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379291" w14:textId="77777777" w:rsidR="009520ED" w:rsidRPr="005D2B45" w:rsidRDefault="009520ED" w:rsidP="00B96B3F">
            <w:pPr>
              <w:rPr>
                <w:lang w:val="hu-HU"/>
              </w:rPr>
            </w:pPr>
          </w:p>
        </w:tc>
        <w:sdt>
          <w:sdtPr>
            <w:rPr>
              <w:lang w:val="hu-HU"/>
            </w:rPr>
            <w:alias w:val="Áfa:"/>
            <w:tag w:val="Áfa:"/>
            <w:id w:val="-2120289343"/>
            <w:placeholder>
              <w:docPart w:val="F19DC9F8C8234E84AE015F3110DCC8F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1DFEBD76" w14:textId="77777777" w:rsidR="009520ED" w:rsidRPr="005D2B45" w:rsidRDefault="00386F5F" w:rsidP="009520ED">
                <w:pPr>
                  <w:pStyle w:val="Cmkk"/>
                  <w:rPr>
                    <w:lang w:val="hu-HU"/>
                  </w:rPr>
                </w:pPr>
                <w:r w:rsidRPr="005D2B45">
                  <w:rPr>
                    <w:lang w:val="hu-HU" w:bidi="hu"/>
                  </w:rPr>
                  <w:t>Áfa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0B72A36" w14:textId="53029A09" w:rsidR="009520ED" w:rsidRPr="005D2B45" w:rsidRDefault="00700577" w:rsidP="00761383">
            <w:pPr>
              <w:pStyle w:val="sszeg"/>
              <w:rPr>
                <w:lang w:val="hu-HU"/>
              </w:rPr>
            </w:pPr>
            <w:r>
              <w:rPr>
                <w:rStyle w:val="qv3wpe"/>
              </w:rPr>
              <w:t>243000</w:t>
            </w:r>
          </w:p>
        </w:tc>
      </w:tr>
      <w:tr w:rsidR="009520ED" w:rsidRPr="005D2B45" w14:paraId="1589CE6E" w14:textId="77777777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E6D7ED" w14:textId="77777777" w:rsidR="009520ED" w:rsidRPr="005D2B45" w:rsidRDefault="009520ED" w:rsidP="00B96B3F">
            <w:pPr>
              <w:rPr>
                <w:lang w:val="hu-HU"/>
              </w:rPr>
            </w:pPr>
          </w:p>
        </w:tc>
        <w:sdt>
          <w:sdtPr>
            <w:rPr>
              <w:lang w:val="hu-HU"/>
            </w:rPr>
            <w:alias w:val="Összesen:"/>
            <w:tag w:val="Összesen:"/>
            <w:id w:val="1691648536"/>
            <w:placeholder>
              <w:docPart w:val="385CE0474D0342DF86D7C99A49E5254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32F647DC" w14:textId="77777777" w:rsidR="009520ED" w:rsidRPr="005D2B45" w:rsidRDefault="00386F5F" w:rsidP="009520ED">
                <w:pPr>
                  <w:pStyle w:val="Cmkk"/>
                  <w:rPr>
                    <w:lang w:val="hu-HU"/>
                  </w:rPr>
                </w:pPr>
                <w:r w:rsidRPr="005D2B45">
                  <w:rPr>
                    <w:lang w:val="hu-HU" w:bidi="hu"/>
                  </w:rPr>
                  <w:t>Összesen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D2F9592" w14:textId="25DC1AB2" w:rsidR="009520ED" w:rsidRPr="005D2B45" w:rsidRDefault="00700577" w:rsidP="00761383">
            <w:pPr>
              <w:pStyle w:val="sszeg"/>
              <w:rPr>
                <w:lang w:val="hu-HU"/>
              </w:rPr>
            </w:pPr>
            <w:r>
              <w:rPr>
                <w:rStyle w:val="qv3wpe"/>
              </w:rPr>
              <w:t>1143000</w:t>
            </w:r>
          </w:p>
        </w:tc>
      </w:tr>
    </w:tbl>
    <w:p w14:paraId="62C11F9F" w14:textId="77777777" w:rsidR="00CB2E13" w:rsidRPr="005D2B45" w:rsidRDefault="00CB2E13" w:rsidP="00207555">
      <w:pPr>
        <w:rPr>
          <w:lang w:val="hu-HU"/>
        </w:rPr>
      </w:pPr>
    </w:p>
    <w:tbl>
      <w:tblPr>
        <w:tblW w:w="5000" w:type="pct"/>
        <w:tblLook w:val="0000" w:firstRow="0" w:lastRow="0" w:firstColumn="0" w:lastColumn="0" w:noHBand="0" w:noVBand="0"/>
        <w:tblDescription w:val="Ebben a táblázatban adhatja meg az árajánlat készítőjét, a nyilatkozatot, az elfogadó aláírásának helyét, illetve a köszönetnyilvánítást"/>
      </w:tblPr>
      <w:tblGrid>
        <w:gridCol w:w="9978"/>
      </w:tblGrid>
      <w:tr w:rsidR="00CA1CFC" w:rsidRPr="005D2B45" w14:paraId="3DCB7A7B" w14:textId="77777777" w:rsidTr="00215AFC">
        <w:trPr>
          <w:trHeight w:val="1440"/>
        </w:trPr>
        <w:tc>
          <w:tcPr>
            <w:tcW w:w="10080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25E70E29" w14:textId="6B5F2C4C" w:rsidR="003A1E70" w:rsidRPr="005D2B45" w:rsidRDefault="00EF6E06" w:rsidP="00700577">
            <w:pPr>
              <w:pStyle w:val="Kisbettpus"/>
              <w:tabs>
                <w:tab w:val="left" w:pos="3192"/>
              </w:tabs>
              <w:rPr>
                <w:lang w:val="hu-HU"/>
              </w:rPr>
            </w:pPr>
            <w:sdt>
              <w:sdtPr>
                <w:rPr>
                  <w:lang w:val="hu-HU"/>
                </w:rPr>
                <w:alias w:val="Az árajánlatot készítette:"/>
                <w:tag w:val="Az árajánlatot készítette:"/>
                <w:id w:val="-90939444"/>
                <w:placeholder>
                  <w:docPart w:val="7D14A7DA94F04CEA95010973173F0168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5D2B45">
                  <w:rPr>
                    <w:lang w:val="hu-HU" w:bidi="hu"/>
                  </w:rPr>
                  <w:t>Az árajánlatot készítette:</w:t>
                </w:r>
              </w:sdtContent>
            </w:sdt>
            <w:r w:rsidR="00727B08" w:rsidRPr="005D2B45">
              <w:rPr>
                <w:lang w:val="hu-HU" w:bidi="hu"/>
              </w:rPr>
              <w:tab/>
            </w:r>
            <w:r w:rsidR="00700577">
              <w:rPr>
                <w:lang w:val="hu-HU" w:bidi="hu"/>
              </w:rPr>
              <w:t>Kovács János</w:t>
            </w:r>
            <w:r w:rsidR="00700577">
              <w:rPr>
                <w:lang w:val="hu-HU" w:bidi="hu"/>
              </w:rPr>
              <w:tab/>
            </w:r>
          </w:p>
          <w:p w14:paraId="2C171290" w14:textId="77777777" w:rsidR="003A1E70" w:rsidRPr="005D2B45" w:rsidRDefault="003A1E70" w:rsidP="00727B08">
            <w:pPr>
              <w:pStyle w:val="Kisbettpus"/>
              <w:rPr>
                <w:lang w:val="hu-HU"/>
              </w:rPr>
            </w:pPr>
          </w:p>
          <w:p w14:paraId="0C2FE5B9" w14:textId="77777777" w:rsidR="003A1E70" w:rsidRPr="005D2B45" w:rsidRDefault="00EF6E06" w:rsidP="00727B08">
            <w:pPr>
              <w:pStyle w:val="Kisbettpus"/>
              <w:rPr>
                <w:lang w:val="hu-HU"/>
              </w:rPr>
            </w:pPr>
            <w:sdt>
              <w:sdtPr>
                <w:rPr>
                  <w:lang w:val="hu-HU"/>
                </w:rPr>
                <w:alias w:val="A jelen árajánlat a megnevezett árukra szól, a következő feltéte"/>
                <w:tag w:val="A jelen árajánlat a megnevezett árukra szól, a következő feltételeknek megfelelően:"/>
                <w:id w:val="-1077751565"/>
                <w:placeholder>
                  <w:docPart w:val="7A5B2AD1021D4D7CA2EB552102C4E7E5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5D2B45">
                  <w:rPr>
                    <w:lang w:val="hu-HU" w:bidi="hu"/>
                  </w:rPr>
                  <w:t>A jelen árajánlat a megnevezett árukra szól, a következő feltételeknek megfelelően:</w:t>
                </w:r>
              </w:sdtContent>
            </w:sdt>
            <w:r w:rsidR="003A1E70" w:rsidRPr="005D2B45">
              <w:rPr>
                <w:lang w:val="hu-HU" w:bidi="hu"/>
              </w:rPr>
              <w:t xml:space="preserve"> </w:t>
            </w:r>
            <w:sdt>
              <w:sdtPr>
                <w:rPr>
                  <w:lang w:val="hu-HU"/>
                </w:rPr>
                <w:alias w:val="Adja meg a feltételeket:"/>
                <w:tag w:val="Adja meg a feltételeket:"/>
                <w:id w:val="963386442"/>
                <w:placeholder>
                  <w:docPart w:val="AA4FF455847F412AAA73D5B3308C9B10"/>
                </w:placeholder>
                <w:temporary/>
                <w:showingPlcHdr/>
                <w15:appearance w15:val="hidden"/>
              </w:sdtPr>
              <w:sdtEndPr/>
              <w:sdtContent>
                <w:r w:rsidR="00D36630" w:rsidRPr="005D2B45">
                  <w:rPr>
                    <w:rStyle w:val="Kiemels"/>
                    <w:lang w:val="hu-HU" w:bidi="hu"/>
                  </w:rPr>
                  <w:t>Itt adja meg az árakra esetleg vonatkozó feltételeket, illetve a szerződés további rendelkezéseit. Célszerű lehet megadni, hogy milyen előre nem látható események befolyásolhatják az árajánlatot.</w:t>
                </w:r>
              </w:sdtContent>
            </w:sdt>
          </w:p>
          <w:p w14:paraId="248CA1A8" w14:textId="77777777" w:rsidR="003A1E70" w:rsidRPr="005D2B45" w:rsidRDefault="003A1E70" w:rsidP="00727B08">
            <w:pPr>
              <w:pStyle w:val="Kisbettpus"/>
              <w:rPr>
                <w:lang w:val="hu-HU"/>
              </w:rPr>
            </w:pPr>
          </w:p>
          <w:p w14:paraId="42226D64" w14:textId="77777777" w:rsidR="00CA1CFC" w:rsidRPr="005D2B45" w:rsidRDefault="00EF6E06" w:rsidP="00215AFC">
            <w:pPr>
              <w:pStyle w:val="Kisbettpus"/>
              <w:rPr>
                <w:lang w:val="hu-HU"/>
              </w:rPr>
            </w:pPr>
            <w:sdt>
              <w:sdtPr>
                <w:rPr>
                  <w:lang w:val="hu-HU"/>
                </w:rPr>
                <w:alias w:val="Kérjük, hogy aláírásával fogadja el az árajánlatot, és küldje vi"/>
                <w:tag w:val="Kérjük, hogy aláírásával fogadja el az árajánlatot, és küldje vissza:"/>
                <w:id w:val="-1552994621"/>
                <w:placeholder>
                  <w:docPart w:val="86402D227D00499F8A6375FDE90CB7DC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5D2B45">
                  <w:rPr>
                    <w:lang w:val="hu-HU" w:bidi="hu"/>
                  </w:rPr>
                  <w:t>Kérjük, hogy aláírásával fogadja el az árajánlatot, és küldje vissza:</w:t>
                </w:r>
              </w:sdtContent>
            </w:sdt>
            <w:r w:rsidR="00727B08" w:rsidRPr="005D2B45">
              <w:rPr>
                <w:lang w:val="hu-HU" w:bidi="hu"/>
              </w:rPr>
              <w:t xml:space="preserve"> </w:t>
            </w:r>
            <w:r w:rsidR="00727B08" w:rsidRPr="005D2B45">
              <w:rPr>
                <w:lang w:val="hu-HU" w:bidi="hu"/>
              </w:rPr>
              <w:tab/>
            </w:r>
          </w:p>
        </w:tc>
      </w:tr>
      <w:tr w:rsidR="003A1E70" w:rsidRPr="005D2B45" w14:paraId="5F3F0A20" w14:textId="77777777" w:rsidTr="00D36630">
        <w:trPr>
          <w:trHeight w:val="470"/>
        </w:trPr>
        <w:tc>
          <w:tcPr>
            <w:tcW w:w="10080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4226A2C4" w14:textId="77777777" w:rsidR="003A1E70" w:rsidRPr="005D2B45" w:rsidRDefault="00EF6E06" w:rsidP="00727B08">
            <w:pPr>
              <w:pStyle w:val="Ksznjk"/>
              <w:rPr>
                <w:lang w:val="hu-HU"/>
              </w:rPr>
            </w:pPr>
            <w:sdt>
              <w:sdtPr>
                <w:rPr>
                  <w:lang w:val="hu-HU"/>
                </w:rPr>
                <w:alias w:val="Köszönjük a megrendelést:"/>
                <w:tag w:val="Köszönjük a megrendelést:"/>
                <w:id w:val="-2100633283"/>
                <w:placeholder>
                  <w:docPart w:val="008E21153407440092B8204546E736A3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5D2B45">
                  <w:rPr>
                    <w:lang w:val="hu-HU" w:bidi="hu"/>
                  </w:rPr>
                  <w:t>Köszönjük a megrendelést!</w:t>
                </w:r>
              </w:sdtContent>
            </w:sdt>
          </w:p>
        </w:tc>
      </w:tr>
    </w:tbl>
    <w:p w14:paraId="10744E10" w14:textId="77777777" w:rsidR="00B764B8" w:rsidRPr="005D2B45" w:rsidRDefault="00B764B8" w:rsidP="003A1E70">
      <w:pPr>
        <w:rPr>
          <w:lang w:val="hu-HU"/>
        </w:rPr>
      </w:pPr>
    </w:p>
    <w:sectPr w:rsidR="00B764B8" w:rsidRPr="005D2B45" w:rsidSect="00D46C8F">
      <w:headerReference w:type="default" r:id="rId8"/>
      <w:footerReference w:type="default" r:id="rId9"/>
      <w:pgSz w:w="11906" w:h="16838" w:code="9"/>
      <w:pgMar w:top="1247" w:right="964" w:bottom="1247" w:left="9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DEAA0" w14:textId="77777777" w:rsidR="00EF6E06" w:rsidRDefault="00EF6E06">
      <w:r>
        <w:separator/>
      </w:r>
    </w:p>
  </w:endnote>
  <w:endnote w:type="continuationSeparator" w:id="0">
    <w:p w14:paraId="1A60A767" w14:textId="77777777" w:rsidR="00EF6E06" w:rsidRDefault="00EF6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134FC" w14:textId="77777777" w:rsidR="00FC55BD" w:rsidRPr="00141E32" w:rsidRDefault="00FC55BD">
    <w:pPr>
      <w:pStyle w:val="llb"/>
      <w:rPr>
        <w:lang w:val="hu-HU"/>
      </w:rPr>
    </w:pPr>
    <w:r w:rsidRPr="00141E32">
      <w:rPr>
        <w:noProof/>
        <w:lang w:val="hu-HU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1E75DA36" wp14:editId="2A4102DD">
              <wp:simplePos x="0" y="0"/>
              <wp:positionH relativeFrom="page">
                <wp:posOffset>521970</wp:posOffset>
              </wp:positionH>
              <wp:positionV relativeFrom="margin">
                <wp:posOffset>8465185</wp:posOffset>
              </wp:positionV>
              <wp:extent cx="6492240" cy="555625"/>
              <wp:effectExtent l="0" t="0" r="3810" b="15875"/>
              <wp:wrapNone/>
              <wp:docPr id="5" name="Csoport 26" descr="Kék színátmenet a téglalapba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92240" cy="555625"/>
                        <a:chOff x="1066" y="14085"/>
                        <a:chExt cx="10081" cy="875"/>
                      </a:xfrm>
                    </wpg:grpSpPr>
                    <wps:wsp>
                      <wps:cNvPr id="7" name="Téglalap 27" descr="Kék színátmenet a téglalapban"/>
                      <wps:cNvSpPr>
                        <a:spLocks noChangeArrowheads="1"/>
                      </wps:cNvSpPr>
                      <wps:spPr bwMode="auto">
                        <a:xfrm>
                          <a:off x="1066" y="14085"/>
                          <a:ext cx="10081" cy="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Vonal 28" descr="Vonalösszekötő"/>
                      <wps:cNvCnPr>
                        <a:cxnSpLocks noChangeShapeType="1"/>
                      </wps:cNvCnPr>
                      <wps:spPr bwMode="auto">
                        <a:xfrm>
                          <a:off x="1080" y="14936"/>
                          <a:ext cx="10051" cy="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B833BA" id="Csoport 26" o:spid="_x0000_s1026" alt="Kék színátmenet a téglalapban" style="position:absolute;margin-left:41.1pt;margin-top:666.55pt;width:511.2pt;height:43.75pt;z-index:-251657216;mso-position-horizontal-relative:page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" o:allowincell="f">
              <v:rect id="Téglalap 27" o:spid="_x0000_s1027" alt="Kék színátmenet a téglalapban" style="position:absolute;left:1066;top:14085;width:10081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" stroked="f">
                <v:fill color2="#b8cce4 [1300]" rotate="t" focus="100%" type="gradient"/>
              </v:rect>
              <v:line id="Vonal 28" o:spid="_x0000_s1028" alt="Vonalösszekötő" style="position:absolute;visibility:visible;mso-wrap-style:square" from="1080,14936" to="11131,1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" strokecolor="#365f91 [2404]" strokeweight=".5pt"/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C4898" w14:textId="77777777" w:rsidR="00EF6E06" w:rsidRDefault="00EF6E06">
      <w:r>
        <w:separator/>
      </w:r>
    </w:p>
  </w:footnote>
  <w:footnote w:type="continuationSeparator" w:id="0">
    <w:p w14:paraId="59ED0FEA" w14:textId="77777777" w:rsidR="00EF6E06" w:rsidRDefault="00EF6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1DD3C" w14:textId="77777777" w:rsidR="00FC55BD" w:rsidRPr="00D46C8F" w:rsidRDefault="00FC55BD">
    <w:pPr>
      <w:pStyle w:val="lfej"/>
      <w:rPr>
        <w:lang w:val="hu-HU"/>
      </w:rPr>
    </w:pPr>
    <w:r w:rsidRPr="00D46C8F">
      <w:rPr>
        <w:noProof/>
        <w:lang w:val="hu-HU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0F621C54" wp14:editId="41E58D98">
              <wp:simplePos x="0" y="0"/>
              <wp:positionH relativeFrom="margin">
                <wp:posOffset>-7620</wp:posOffset>
              </wp:positionH>
              <wp:positionV relativeFrom="margin">
                <wp:posOffset>9525</wp:posOffset>
              </wp:positionV>
              <wp:extent cx="6324600" cy="1242695"/>
              <wp:effectExtent l="0" t="0" r="0" b="0"/>
              <wp:wrapNone/>
              <wp:docPr id="9" name="Téglalap 13" descr="Kék színátmenet a téglalapba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24600" cy="12426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30144" id="Téglalap 13" o:spid="_x0000_s1026" alt="Kék színátmenet a téglalapban" style="position:absolute;margin-left:-.6pt;margin-top:.75pt;width:498pt;height:97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" o:allowincell="f" fillcolor="#b8cce4 [1300]" stroked="f">
              <v:fill rotate="t" focus="100%" type="gradien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89"/>
    <w:rsid w:val="00002021"/>
    <w:rsid w:val="00012C15"/>
    <w:rsid w:val="00012DA5"/>
    <w:rsid w:val="00017A97"/>
    <w:rsid w:val="000226F2"/>
    <w:rsid w:val="000403E8"/>
    <w:rsid w:val="000417F9"/>
    <w:rsid w:val="00043699"/>
    <w:rsid w:val="00055E69"/>
    <w:rsid w:val="00056E24"/>
    <w:rsid w:val="000A72A8"/>
    <w:rsid w:val="000C60AF"/>
    <w:rsid w:val="000E447F"/>
    <w:rsid w:val="000E592C"/>
    <w:rsid w:val="000F1D23"/>
    <w:rsid w:val="00141E32"/>
    <w:rsid w:val="0015744F"/>
    <w:rsid w:val="001724F6"/>
    <w:rsid w:val="00180611"/>
    <w:rsid w:val="001B2A81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15AFC"/>
    <w:rsid w:val="002248F3"/>
    <w:rsid w:val="00246484"/>
    <w:rsid w:val="00251C32"/>
    <w:rsid w:val="00255B08"/>
    <w:rsid w:val="00326411"/>
    <w:rsid w:val="00331790"/>
    <w:rsid w:val="00341D54"/>
    <w:rsid w:val="003465E2"/>
    <w:rsid w:val="0035481F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D7F"/>
    <w:rsid w:val="003F03CA"/>
    <w:rsid w:val="003F6D40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4F3FB4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373B"/>
    <w:rsid w:val="005B7ABD"/>
    <w:rsid w:val="005D2B45"/>
    <w:rsid w:val="006171BA"/>
    <w:rsid w:val="006269E2"/>
    <w:rsid w:val="00640AAC"/>
    <w:rsid w:val="00647F33"/>
    <w:rsid w:val="0065596D"/>
    <w:rsid w:val="006A68E8"/>
    <w:rsid w:val="006C4528"/>
    <w:rsid w:val="006C6182"/>
    <w:rsid w:val="006D2782"/>
    <w:rsid w:val="006F21A0"/>
    <w:rsid w:val="006F752E"/>
    <w:rsid w:val="00700577"/>
    <w:rsid w:val="00703C78"/>
    <w:rsid w:val="00704EC2"/>
    <w:rsid w:val="0071543E"/>
    <w:rsid w:val="00723603"/>
    <w:rsid w:val="00727B08"/>
    <w:rsid w:val="0074437D"/>
    <w:rsid w:val="007501D0"/>
    <w:rsid w:val="00751F2C"/>
    <w:rsid w:val="00761383"/>
    <w:rsid w:val="00763353"/>
    <w:rsid w:val="00763758"/>
    <w:rsid w:val="00787234"/>
    <w:rsid w:val="007A07D7"/>
    <w:rsid w:val="007A0C5E"/>
    <w:rsid w:val="007C1315"/>
    <w:rsid w:val="007C52B8"/>
    <w:rsid w:val="007C5A8E"/>
    <w:rsid w:val="007C7496"/>
    <w:rsid w:val="007D49EA"/>
    <w:rsid w:val="007E17CD"/>
    <w:rsid w:val="007F3D8D"/>
    <w:rsid w:val="007F4E44"/>
    <w:rsid w:val="008044FF"/>
    <w:rsid w:val="008074A2"/>
    <w:rsid w:val="0081446C"/>
    <w:rsid w:val="00824635"/>
    <w:rsid w:val="0089034C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568C"/>
    <w:rsid w:val="009463E1"/>
    <w:rsid w:val="009520ED"/>
    <w:rsid w:val="00961A6A"/>
    <w:rsid w:val="00966790"/>
    <w:rsid w:val="0098251A"/>
    <w:rsid w:val="009A1F18"/>
    <w:rsid w:val="009A6AF5"/>
    <w:rsid w:val="009C5836"/>
    <w:rsid w:val="009E1965"/>
    <w:rsid w:val="009E6065"/>
    <w:rsid w:val="009E7724"/>
    <w:rsid w:val="00A10B6B"/>
    <w:rsid w:val="00A11DBF"/>
    <w:rsid w:val="00A1319C"/>
    <w:rsid w:val="00A2639C"/>
    <w:rsid w:val="00A4752F"/>
    <w:rsid w:val="00A57FAF"/>
    <w:rsid w:val="00A62877"/>
    <w:rsid w:val="00A67B29"/>
    <w:rsid w:val="00A71F71"/>
    <w:rsid w:val="00A74C60"/>
    <w:rsid w:val="00AB03C9"/>
    <w:rsid w:val="00B06781"/>
    <w:rsid w:val="00B24689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F5558"/>
    <w:rsid w:val="00C1473F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81146"/>
    <w:rsid w:val="00CA1CFC"/>
    <w:rsid w:val="00CB2E13"/>
    <w:rsid w:val="00CB4CBD"/>
    <w:rsid w:val="00CF01AF"/>
    <w:rsid w:val="00D33CEA"/>
    <w:rsid w:val="00D36630"/>
    <w:rsid w:val="00D4146A"/>
    <w:rsid w:val="00D45E69"/>
    <w:rsid w:val="00D46C8F"/>
    <w:rsid w:val="00D514A2"/>
    <w:rsid w:val="00D7042E"/>
    <w:rsid w:val="00D76A11"/>
    <w:rsid w:val="00D87572"/>
    <w:rsid w:val="00D8761E"/>
    <w:rsid w:val="00DC1152"/>
    <w:rsid w:val="00DE09CB"/>
    <w:rsid w:val="00DF7693"/>
    <w:rsid w:val="00E27198"/>
    <w:rsid w:val="00E358C1"/>
    <w:rsid w:val="00E371FA"/>
    <w:rsid w:val="00E42426"/>
    <w:rsid w:val="00E6107D"/>
    <w:rsid w:val="00E9764B"/>
    <w:rsid w:val="00EF58B4"/>
    <w:rsid w:val="00EF6E06"/>
    <w:rsid w:val="00F1292B"/>
    <w:rsid w:val="00F52042"/>
    <w:rsid w:val="00F64BE0"/>
    <w:rsid w:val="00F70E38"/>
    <w:rsid w:val="00FB1848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b5e91,#c6d4e8"/>
    </o:shapedefaults>
    <o:shapelayout v:ext="edit">
      <o:idmap v:ext="edit" data="2"/>
    </o:shapelayout>
  </w:shapeDefaults>
  <w:decimalSymbol w:val=","/>
  <w:listSeparator w:val=","/>
  <w14:docId w14:val="75CBD64C"/>
  <w15:docId w15:val="{643DF41F-B253-4033-A27B-1E1D8F63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uiPriority="99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55B0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Cmsor1">
    <w:name w:val="heading 1"/>
    <w:basedOn w:val="Norml"/>
    <w:next w:val="Norml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Cmsor3">
    <w:name w:val="heading 3"/>
    <w:basedOn w:val="Norml"/>
    <w:next w:val="Norm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semiHidden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Buborkszveg">
    <w:name w:val="Balloon Text"/>
    <w:basedOn w:val="Norml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Dtumsszm">
    <w:name w:val="Dátum és szám"/>
    <w:basedOn w:val="Norml"/>
    <w:link w:val="Dtumsszmkaraktere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Dtumsszmkaraktere">
    <w:name w:val="Dátum és szám karaktere"/>
    <w:basedOn w:val="Bekezdsalapbettpusa"/>
    <w:link w:val="Dtumsszm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rsid w:val="006D2782"/>
    <w:rPr>
      <w:sz w:val="16"/>
      <w:szCs w:val="16"/>
    </w:rPr>
  </w:style>
  <w:style w:type="paragraph" w:styleId="Jegyzetszveg">
    <w:name w:val="annotation text"/>
    <w:basedOn w:val="Norml"/>
    <w:uiPriority w:val="99"/>
    <w:semiHidden/>
    <w:rsid w:val="006D2782"/>
    <w:rPr>
      <w:sz w:val="20"/>
      <w:szCs w:val="20"/>
    </w:rPr>
  </w:style>
  <w:style w:type="paragraph" w:styleId="Megjegyzstrgya">
    <w:name w:val="annotation subject"/>
    <w:basedOn w:val="Jegyzetszveg"/>
    <w:next w:val="Jegyzetszveg"/>
    <w:uiPriority w:val="99"/>
    <w:semiHidden/>
    <w:rsid w:val="006D2782"/>
    <w:rPr>
      <w:b/>
      <w:bCs/>
    </w:rPr>
  </w:style>
  <w:style w:type="paragraph" w:customStyle="1" w:styleId="Nv">
    <w:name w:val="Név"/>
    <w:basedOn w:val="Norm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Jelmondat">
    <w:name w:val="Jelmondat"/>
    <w:basedOn w:val="Norml"/>
    <w:qFormat/>
    <w:rsid w:val="00D36630"/>
    <w:pPr>
      <w:spacing w:before="60" w:line="240" w:lineRule="auto"/>
    </w:pPr>
    <w:rPr>
      <w:i/>
      <w:sz w:val="15"/>
    </w:rPr>
  </w:style>
  <w:style w:type="paragraph" w:customStyle="1" w:styleId="sszeg">
    <w:name w:val="Összeg"/>
    <w:basedOn w:val="Norml"/>
    <w:uiPriority w:val="2"/>
    <w:qFormat/>
    <w:rsid w:val="00723603"/>
    <w:pPr>
      <w:jc w:val="right"/>
    </w:pPr>
    <w:rPr>
      <w:szCs w:val="20"/>
    </w:rPr>
  </w:style>
  <w:style w:type="paragraph" w:customStyle="1" w:styleId="Ksznjk">
    <w:name w:val="Köszönjük!"/>
    <w:basedOn w:val="Norml"/>
    <w:qFormat/>
    <w:rsid w:val="00D36630"/>
    <w:pPr>
      <w:jc w:val="center"/>
    </w:pPr>
    <w:rPr>
      <w:b/>
      <w:caps/>
      <w:sz w:val="19"/>
    </w:rPr>
  </w:style>
  <w:style w:type="paragraph" w:customStyle="1" w:styleId="Oszlopfejlcek">
    <w:name w:val="Oszlopfejlécek"/>
    <w:basedOn w:val="Norml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Kzprezrs">
    <w:name w:val="Középre zárás"/>
    <w:basedOn w:val="Norml"/>
    <w:uiPriority w:val="2"/>
    <w:qFormat/>
    <w:rsid w:val="00056E24"/>
    <w:pPr>
      <w:spacing w:line="240" w:lineRule="auto"/>
      <w:jc w:val="center"/>
    </w:pPr>
  </w:style>
  <w:style w:type="paragraph" w:customStyle="1" w:styleId="Cmkk">
    <w:name w:val="Címkék"/>
    <w:basedOn w:val="Cmsor2"/>
    <w:uiPriority w:val="3"/>
    <w:qFormat/>
    <w:rsid w:val="003756B5"/>
    <w:pPr>
      <w:jc w:val="right"/>
    </w:pPr>
  </w:style>
  <w:style w:type="paragraph" w:customStyle="1" w:styleId="Lejratdtuma">
    <w:name w:val="Lejárat dátuma"/>
    <w:basedOn w:val="Dtumsszm"/>
    <w:link w:val="Lejratdtumnakkaraktere"/>
    <w:uiPriority w:val="2"/>
    <w:qFormat/>
    <w:rsid w:val="00D36630"/>
    <w:rPr>
      <w:b/>
    </w:rPr>
  </w:style>
  <w:style w:type="character" w:customStyle="1" w:styleId="Lejratdtumnakkaraktere">
    <w:name w:val="Lejárat dátumának karaktere"/>
    <w:basedOn w:val="Dtumsszmkaraktere"/>
    <w:link w:val="Lejratdtuma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Kisbettpus">
    <w:name w:val="Kis betűtípus"/>
    <w:basedOn w:val="Norml"/>
    <w:link w:val="Kisbettpuskaraktere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Kisbettpuskaraktere">
    <w:name w:val="Kis betűtípus karaktere"/>
    <w:basedOn w:val="Bekezdsalapbettpusa"/>
    <w:link w:val="Kisbettpus"/>
    <w:rsid w:val="00D36630"/>
    <w:rPr>
      <w:rFonts w:asciiTheme="minorHAnsi" w:hAnsiTheme="minorHAnsi"/>
      <w:spacing w:val="4"/>
      <w:sz w:val="15"/>
      <w:szCs w:val="18"/>
    </w:rPr>
  </w:style>
  <w:style w:type="character" w:styleId="Helyrzszveg">
    <w:name w:val="Placeholder Text"/>
    <w:basedOn w:val="Bekezdsalapbettpusa"/>
    <w:uiPriority w:val="99"/>
    <w:semiHidden/>
    <w:rsid w:val="00D36630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llb">
    <w:name w:val="footer"/>
    <w:basedOn w:val="Norml"/>
    <w:link w:val="llbCh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Szvegblokk">
    <w:name w:val="Block Text"/>
    <w:basedOn w:val="Norml"/>
    <w:uiPriority w:val="99"/>
    <w:semiHidden/>
    <w:unhideWhenUsed/>
    <w:rsid w:val="003548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5481F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5481F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5481F"/>
    <w:rPr>
      <w:rFonts w:asciiTheme="majorHAnsi" w:eastAsiaTheme="majorEastAsia" w:hAnsiTheme="majorHAnsi" w:cstheme="majorBidi"/>
      <w:color w:val="243F60" w:themeColor="accent1" w:themeShade="7F"/>
      <w:spacing w:val="4"/>
      <w:sz w:val="17"/>
      <w:szCs w:val="18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5481F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17"/>
      <w:szCs w:val="18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hivatkozs">
    <w:name w:val="Hyperlink"/>
    <w:basedOn w:val="Bekezdsalapbettpusa"/>
    <w:semiHidden/>
    <w:unhideWhenUsed/>
    <w:rsid w:val="0035481F"/>
    <w:rPr>
      <w:color w:val="17365D" w:themeColor="text2" w:themeShade="BF"/>
      <w:u w:val="single"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35481F"/>
    <w:rPr>
      <w:i/>
      <w:iCs/>
      <w:color w:val="365F9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35481F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35481F"/>
    <w:rPr>
      <w:rFonts w:asciiTheme="minorHAnsi" w:hAnsiTheme="minorHAnsi"/>
      <w:i/>
      <w:iCs/>
      <w:color w:val="1F497D" w:themeColor="text2"/>
      <w:spacing w:val="4"/>
      <w:sz w:val="17"/>
      <w:szCs w:val="18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Kiemels">
    <w:name w:val="Emphasis"/>
    <w:basedOn w:val="Bekezdsalapbettpusa"/>
    <w:uiPriority w:val="99"/>
    <w:unhideWhenUsed/>
    <w:qFormat/>
    <w:rsid w:val="00255B08"/>
    <w:rPr>
      <w:iCs/>
      <w:color w:val="595959" w:themeColor="text1" w:themeTint="A6"/>
    </w:rPr>
  </w:style>
  <w:style w:type="character" w:customStyle="1" w:styleId="hgkelc">
    <w:name w:val="hgkelc"/>
    <w:basedOn w:val="Bekezdsalapbettpusa"/>
    <w:rsid w:val="00A2639C"/>
  </w:style>
  <w:style w:type="character" w:customStyle="1" w:styleId="qv3wpe">
    <w:name w:val="qv3wpe"/>
    <w:basedOn w:val="Bekezdsalapbettpusa"/>
    <w:rsid w:val="00700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az\Downloads\tf02808042_win32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FD622F126D43669E35A9FDDEAAB22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A9F35A2-1E00-4745-89E4-41F1225AB4EB}"/>
      </w:docPartPr>
      <w:docPartBody>
        <w:p w:rsidR="0075735D" w:rsidRDefault="005C2E9E">
          <w:pPr>
            <w:pStyle w:val="4FFD622F126D43669E35A9FDDEAAB22E"/>
          </w:pPr>
          <w:r w:rsidRPr="00D46C8F">
            <w:rPr>
              <w:lang w:val="hu-HU" w:bidi="hu"/>
            </w:rPr>
            <w:t>ÁRAJÁNLAT</w:t>
          </w:r>
        </w:p>
      </w:docPartBody>
    </w:docPart>
    <w:docPart>
      <w:docPartPr>
        <w:name w:val="7F3A4D31C99349E5847529274F72438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0323DDF-D6A3-4996-9F02-96793022FC73}"/>
      </w:docPartPr>
      <w:docPartBody>
        <w:p w:rsidR="0075735D" w:rsidRDefault="005C2E9E">
          <w:pPr>
            <w:pStyle w:val="7F3A4D31C99349E5847529274F724381"/>
          </w:pPr>
          <w:r w:rsidRPr="00D46C8F">
            <w:rPr>
              <w:lang w:val="hu-HU" w:bidi="hu"/>
            </w:rPr>
            <w:t>Cég neve</w:t>
          </w:r>
        </w:p>
      </w:docPartBody>
    </w:docPart>
    <w:docPart>
      <w:docPartPr>
        <w:name w:val="B95A25B3CBA44B60AD177C403A2B06D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C1B2E09-BDFD-4A34-BAF6-01C330D113E9}"/>
      </w:docPartPr>
      <w:docPartBody>
        <w:p w:rsidR="0075735D" w:rsidRDefault="005C2E9E">
          <w:pPr>
            <w:pStyle w:val="B95A25B3CBA44B60AD177C403A2B06D6"/>
          </w:pPr>
          <w:r w:rsidRPr="00D46C8F">
            <w:rPr>
              <w:lang w:val="hu-HU" w:bidi="hu"/>
            </w:rPr>
            <w:t>Lejárat dátuma</w:t>
          </w:r>
        </w:p>
      </w:docPartBody>
    </w:docPart>
    <w:docPart>
      <w:docPartPr>
        <w:name w:val="0235457CAF6A4544800EABC4F238619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891CCDD-DBF9-4A67-A19A-901D6F3178FE}"/>
      </w:docPartPr>
      <w:docPartBody>
        <w:p w:rsidR="0075735D" w:rsidRDefault="005C2E9E">
          <w:pPr>
            <w:pStyle w:val="0235457CAF6A4544800EABC4F2386197"/>
          </w:pPr>
          <w:r w:rsidRPr="00D46C8F">
            <w:rPr>
              <w:lang w:val="hu-HU" w:bidi="hu"/>
            </w:rPr>
            <w:t>Címzett</w:t>
          </w:r>
        </w:p>
      </w:docPartBody>
    </w:docPart>
    <w:docPart>
      <w:docPartPr>
        <w:name w:val="DA502384691743899319CDE30419DAB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DE5E87B-781B-4BC6-9AB8-461596E317E7}"/>
      </w:docPartPr>
      <w:docPartBody>
        <w:p w:rsidR="0075735D" w:rsidRDefault="005C2E9E">
          <w:pPr>
            <w:pStyle w:val="DA502384691743899319CDE30419DAB4"/>
          </w:pPr>
          <w:r w:rsidRPr="00D46C8F">
            <w:rPr>
              <w:lang w:val="hu-HU" w:bidi="hu"/>
            </w:rPr>
            <w:t>üzletkötő</w:t>
          </w:r>
        </w:p>
      </w:docPartBody>
    </w:docPart>
    <w:docPart>
      <w:docPartPr>
        <w:name w:val="5CF00985F6274D0CB6134BE5255D386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5AA816B-3643-4655-9ED0-D7AAC8E45B7E}"/>
      </w:docPartPr>
      <w:docPartBody>
        <w:p w:rsidR="0075735D" w:rsidRDefault="005C2E9E">
          <w:pPr>
            <w:pStyle w:val="5CF00985F6274D0CB6134BE5255D386F"/>
          </w:pPr>
          <w:r w:rsidRPr="00D46C8F">
            <w:rPr>
              <w:lang w:val="hu-HU" w:bidi="hu"/>
            </w:rPr>
            <w:t>munka</w:t>
          </w:r>
        </w:p>
      </w:docPartBody>
    </w:docPart>
    <w:docPart>
      <w:docPartPr>
        <w:name w:val="D51325FBC4DA459DBEBDB325016BBB3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2D28C95-050F-473F-9123-AFC9ACF201E7}"/>
      </w:docPartPr>
      <w:docPartBody>
        <w:p w:rsidR="0075735D" w:rsidRDefault="005C2E9E">
          <w:pPr>
            <w:pStyle w:val="D51325FBC4DA459DBEBDB325016BBB35"/>
          </w:pPr>
          <w:r w:rsidRPr="00D46C8F">
            <w:rPr>
              <w:lang w:val="hu-HU" w:bidi="hu"/>
            </w:rPr>
            <w:t>fizetési feltételek</w:t>
          </w:r>
        </w:p>
      </w:docPartBody>
    </w:docPart>
    <w:docPart>
      <w:docPartPr>
        <w:name w:val="FD494BF93D684776B740DA6C6944854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A30CCAE-AAC5-4DD5-8680-D3D1AC2AC39B}"/>
      </w:docPartPr>
      <w:docPartBody>
        <w:p w:rsidR="0075735D" w:rsidRDefault="005C2E9E">
          <w:pPr>
            <w:pStyle w:val="FD494BF93D684776B740DA6C6944854B"/>
          </w:pPr>
          <w:r w:rsidRPr="00D46C8F">
            <w:rPr>
              <w:lang w:val="hu-HU" w:bidi="hu"/>
            </w:rPr>
            <w:t>határidő</w:t>
          </w:r>
        </w:p>
      </w:docPartBody>
    </w:docPart>
    <w:docPart>
      <w:docPartPr>
        <w:name w:val="D39208435A074425820B73BA3C38026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D5D2874-6AD1-4385-BD67-8CC423DE945C}"/>
      </w:docPartPr>
      <w:docPartBody>
        <w:p w:rsidR="0075735D" w:rsidRDefault="005C2E9E">
          <w:pPr>
            <w:pStyle w:val="D39208435A074425820B73BA3C380268"/>
          </w:pPr>
          <w:r w:rsidRPr="00D46C8F">
            <w:rPr>
              <w:lang w:val="hu-HU" w:bidi="hu"/>
            </w:rPr>
            <w:t>Kézhezvételkor fizetendő</w:t>
          </w:r>
        </w:p>
      </w:docPartBody>
    </w:docPart>
    <w:docPart>
      <w:docPartPr>
        <w:name w:val="A44E7835D9D74323A98BEDF35F7EC97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EDEDFFA-3954-4B4A-B8EC-FBD83114F1F8}"/>
      </w:docPartPr>
      <w:docPartBody>
        <w:p w:rsidR="0075735D" w:rsidRDefault="005C2E9E">
          <w:pPr>
            <w:pStyle w:val="A44E7835D9D74323A98BEDF35F7EC972"/>
          </w:pPr>
          <w:r w:rsidRPr="00D46C8F">
            <w:rPr>
              <w:lang w:val="hu-HU" w:bidi="hu"/>
            </w:rPr>
            <w:t>mennyiség</w:t>
          </w:r>
        </w:p>
      </w:docPartBody>
    </w:docPart>
    <w:docPart>
      <w:docPartPr>
        <w:name w:val="27B7820831AF4DEDA7DC36B203FF020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8CC3A79-7647-4058-B6ED-3F1CD0CC1C4F}"/>
      </w:docPartPr>
      <w:docPartBody>
        <w:p w:rsidR="0075735D" w:rsidRDefault="005C2E9E">
          <w:pPr>
            <w:pStyle w:val="27B7820831AF4DEDA7DC36B203FF0206"/>
          </w:pPr>
          <w:r w:rsidRPr="00D46C8F">
            <w:rPr>
              <w:lang w:val="hu-HU" w:bidi="hu"/>
            </w:rPr>
            <w:t>megnevezés</w:t>
          </w:r>
        </w:p>
      </w:docPartBody>
    </w:docPart>
    <w:docPart>
      <w:docPartPr>
        <w:name w:val="AEDCE329E7FE4EE2AD7B17E6AF45BFB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45A692B-7A50-4E3C-B102-B31C2FF67A7D}"/>
      </w:docPartPr>
      <w:docPartBody>
        <w:p w:rsidR="0075735D" w:rsidRDefault="005C2E9E">
          <w:pPr>
            <w:pStyle w:val="AEDCE329E7FE4EE2AD7B17E6AF45BFB1"/>
          </w:pPr>
          <w:r w:rsidRPr="00D46C8F">
            <w:rPr>
              <w:lang w:val="hu-HU" w:bidi="hu"/>
            </w:rPr>
            <w:t>egységár</w:t>
          </w:r>
        </w:p>
      </w:docPartBody>
    </w:docPart>
    <w:docPart>
      <w:docPartPr>
        <w:name w:val="A1126E343C0D4A298B5964A1A8F1AD5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E6E26FD-0FA0-4342-8B47-25971F8BEB47}"/>
      </w:docPartPr>
      <w:docPartBody>
        <w:p w:rsidR="0075735D" w:rsidRDefault="005C2E9E">
          <w:pPr>
            <w:pStyle w:val="A1126E343C0D4A298B5964A1A8F1AD50"/>
          </w:pPr>
          <w:r w:rsidRPr="00D46C8F">
            <w:rPr>
              <w:lang w:val="hu-HU" w:bidi="hu"/>
            </w:rPr>
            <w:t>sor összege</w:t>
          </w:r>
        </w:p>
      </w:docPartBody>
    </w:docPart>
    <w:docPart>
      <w:docPartPr>
        <w:name w:val="0E880FDA5E6543AD95E5D9701A78171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6BB1951-B9F8-4AE2-B768-0A3CA0A75B35}"/>
      </w:docPartPr>
      <w:docPartBody>
        <w:p w:rsidR="0075735D" w:rsidRDefault="005C2E9E">
          <w:pPr>
            <w:pStyle w:val="0E880FDA5E6543AD95E5D9701A781716"/>
          </w:pPr>
          <w:r w:rsidRPr="00D46C8F">
            <w:rPr>
              <w:lang w:val="hu-HU" w:bidi="hu"/>
            </w:rPr>
            <w:t>Részösszeg</w:t>
          </w:r>
        </w:p>
      </w:docPartBody>
    </w:docPart>
    <w:docPart>
      <w:docPartPr>
        <w:name w:val="F19DC9F8C8234E84AE015F3110DCC8F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87C9BD6-6340-489F-8A10-B977CB4A3DA7}"/>
      </w:docPartPr>
      <w:docPartBody>
        <w:p w:rsidR="0075735D" w:rsidRDefault="005C2E9E">
          <w:pPr>
            <w:pStyle w:val="F19DC9F8C8234E84AE015F3110DCC8F1"/>
          </w:pPr>
          <w:r w:rsidRPr="00D46C8F">
            <w:rPr>
              <w:lang w:val="hu-HU" w:bidi="hu"/>
            </w:rPr>
            <w:t>Áfa</w:t>
          </w:r>
        </w:p>
      </w:docPartBody>
    </w:docPart>
    <w:docPart>
      <w:docPartPr>
        <w:name w:val="385CE0474D0342DF86D7C99A49E5254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08ED3F4-0EE6-4E45-9E3F-0E2AF2D2489B}"/>
      </w:docPartPr>
      <w:docPartBody>
        <w:p w:rsidR="0075735D" w:rsidRDefault="005C2E9E">
          <w:pPr>
            <w:pStyle w:val="385CE0474D0342DF86D7C99A49E52549"/>
          </w:pPr>
          <w:r w:rsidRPr="00D46C8F">
            <w:rPr>
              <w:lang w:val="hu-HU" w:bidi="hu"/>
            </w:rPr>
            <w:t>Összesen</w:t>
          </w:r>
        </w:p>
      </w:docPartBody>
    </w:docPart>
    <w:docPart>
      <w:docPartPr>
        <w:name w:val="7D14A7DA94F04CEA95010973173F016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FBF17FC-BCBC-4635-9DCE-56C0E0B108A5}"/>
      </w:docPartPr>
      <w:docPartBody>
        <w:p w:rsidR="0075735D" w:rsidRDefault="005C2E9E">
          <w:pPr>
            <w:pStyle w:val="7D14A7DA94F04CEA95010973173F0168"/>
          </w:pPr>
          <w:r w:rsidRPr="00D46C8F">
            <w:rPr>
              <w:lang w:val="hu-HU" w:bidi="hu"/>
            </w:rPr>
            <w:t>Az árajánlatot készítette:</w:t>
          </w:r>
        </w:p>
      </w:docPartBody>
    </w:docPart>
    <w:docPart>
      <w:docPartPr>
        <w:name w:val="7A5B2AD1021D4D7CA2EB552102C4E7E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53776E4-CE92-4F95-9EDB-87FA09AA5B2F}"/>
      </w:docPartPr>
      <w:docPartBody>
        <w:p w:rsidR="0075735D" w:rsidRDefault="005C2E9E">
          <w:pPr>
            <w:pStyle w:val="7A5B2AD1021D4D7CA2EB552102C4E7E5"/>
          </w:pPr>
          <w:r w:rsidRPr="00D46C8F">
            <w:rPr>
              <w:lang w:val="hu-HU" w:bidi="hu"/>
            </w:rPr>
            <w:t>A jelen árajánlat a megnevezett árukra szól, a következő feltételeknek megfelelően:</w:t>
          </w:r>
        </w:p>
      </w:docPartBody>
    </w:docPart>
    <w:docPart>
      <w:docPartPr>
        <w:name w:val="AA4FF455847F412AAA73D5B3308C9B1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8E1B2C6-542D-4868-8175-A5ED203C0FE1}"/>
      </w:docPartPr>
      <w:docPartBody>
        <w:p w:rsidR="0075735D" w:rsidRDefault="005C2E9E">
          <w:pPr>
            <w:pStyle w:val="AA4FF455847F412AAA73D5B3308C9B10"/>
          </w:pPr>
          <w:r w:rsidRPr="00D46C8F">
            <w:rPr>
              <w:rStyle w:val="Kiemels"/>
              <w:lang w:val="hu-HU" w:bidi="hu"/>
            </w:rPr>
            <w:t>Itt adja meg az árakra esetleg vonatkozó feltételeket, illetve a szerződés további rendelkezéseit. Célszerű lehet megadni, hogy milyen előre nem látható események befolyásolhatják az árajánlatot.</w:t>
          </w:r>
        </w:p>
      </w:docPartBody>
    </w:docPart>
    <w:docPart>
      <w:docPartPr>
        <w:name w:val="86402D227D00499F8A6375FDE90CB7D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7A21AC-9FE4-457F-A4FF-3076672CEA2B}"/>
      </w:docPartPr>
      <w:docPartBody>
        <w:p w:rsidR="0075735D" w:rsidRDefault="005C2E9E">
          <w:pPr>
            <w:pStyle w:val="86402D227D00499F8A6375FDE90CB7DC"/>
          </w:pPr>
          <w:r w:rsidRPr="00D46C8F">
            <w:rPr>
              <w:lang w:val="hu-HU" w:bidi="hu"/>
            </w:rPr>
            <w:t>Kérjük, hogy aláírásával fogadja el az árajánlatot, és küldje vissza:</w:t>
          </w:r>
        </w:p>
      </w:docPartBody>
    </w:docPart>
    <w:docPart>
      <w:docPartPr>
        <w:name w:val="008E21153407440092B8204546E736A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CAAE26A-5545-411B-9FC2-DDE1FCE47F9B}"/>
      </w:docPartPr>
      <w:docPartBody>
        <w:p w:rsidR="0075735D" w:rsidRDefault="005C2E9E">
          <w:pPr>
            <w:pStyle w:val="008E21153407440092B8204546E736A3"/>
          </w:pPr>
          <w:r w:rsidRPr="00D46C8F">
            <w:rPr>
              <w:lang w:val="hu-HU" w:bidi="hu"/>
            </w:rPr>
            <w:t>Köszönjük a megrendelést!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9E"/>
    <w:rsid w:val="00024EA9"/>
    <w:rsid w:val="005C2E9E"/>
    <w:rsid w:val="0075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150" w:eastAsia="en-150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FFD622F126D43669E35A9FDDEAAB22E">
    <w:name w:val="4FFD622F126D43669E35A9FDDEAAB22E"/>
  </w:style>
  <w:style w:type="paragraph" w:customStyle="1" w:styleId="7F3A4D31C99349E5847529274F724381">
    <w:name w:val="7F3A4D31C99349E5847529274F724381"/>
  </w:style>
  <w:style w:type="paragraph" w:customStyle="1" w:styleId="B95A25B3CBA44B60AD177C403A2B06D6">
    <w:name w:val="B95A25B3CBA44B60AD177C403A2B06D6"/>
  </w:style>
  <w:style w:type="paragraph" w:customStyle="1" w:styleId="0235457CAF6A4544800EABC4F2386197">
    <w:name w:val="0235457CAF6A4544800EABC4F2386197"/>
  </w:style>
  <w:style w:type="paragraph" w:customStyle="1" w:styleId="DA502384691743899319CDE30419DAB4">
    <w:name w:val="DA502384691743899319CDE30419DAB4"/>
  </w:style>
  <w:style w:type="paragraph" w:customStyle="1" w:styleId="5CF00985F6274D0CB6134BE5255D386F">
    <w:name w:val="5CF00985F6274D0CB6134BE5255D386F"/>
  </w:style>
  <w:style w:type="paragraph" w:customStyle="1" w:styleId="D51325FBC4DA459DBEBDB325016BBB35">
    <w:name w:val="D51325FBC4DA459DBEBDB325016BBB35"/>
  </w:style>
  <w:style w:type="paragraph" w:customStyle="1" w:styleId="FD494BF93D684776B740DA6C6944854B">
    <w:name w:val="FD494BF93D684776B740DA6C6944854B"/>
  </w:style>
  <w:style w:type="paragraph" w:customStyle="1" w:styleId="D39208435A074425820B73BA3C380268">
    <w:name w:val="D39208435A074425820B73BA3C380268"/>
  </w:style>
  <w:style w:type="paragraph" w:customStyle="1" w:styleId="A44E7835D9D74323A98BEDF35F7EC972">
    <w:name w:val="A44E7835D9D74323A98BEDF35F7EC972"/>
  </w:style>
  <w:style w:type="paragraph" w:customStyle="1" w:styleId="27B7820831AF4DEDA7DC36B203FF0206">
    <w:name w:val="27B7820831AF4DEDA7DC36B203FF0206"/>
  </w:style>
  <w:style w:type="paragraph" w:customStyle="1" w:styleId="AEDCE329E7FE4EE2AD7B17E6AF45BFB1">
    <w:name w:val="AEDCE329E7FE4EE2AD7B17E6AF45BFB1"/>
  </w:style>
  <w:style w:type="paragraph" w:customStyle="1" w:styleId="A1126E343C0D4A298B5964A1A8F1AD50">
    <w:name w:val="A1126E343C0D4A298B5964A1A8F1AD50"/>
  </w:style>
  <w:style w:type="paragraph" w:customStyle="1" w:styleId="0E880FDA5E6543AD95E5D9701A781716">
    <w:name w:val="0E880FDA5E6543AD95E5D9701A781716"/>
  </w:style>
  <w:style w:type="paragraph" w:customStyle="1" w:styleId="F19DC9F8C8234E84AE015F3110DCC8F1">
    <w:name w:val="F19DC9F8C8234E84AE015F3110DCC8F1"/>
  </w:style>
  <w:style w:type="paragraph" w:customStyle="1" w:styleId="385CE0474D0342DF86D7C99A49E52549">
    <w:name w:val="385CE0474D0342DF86D7C99A49E52549"/>
  </w:style>
  <w:style w:type="paragraph" w:customStyle="1" w:styleId="7D14A7DA94F04CEA95010973173F0168">
    <w:name w:val="7D14A7DA94F04CEA95010973173F0168"/>
  </w:style>
  <w:style w:type="paragraph" w:customStyle="1" w:styleId="7A5B2AD1021D4D7CA2EB552102C4E7E5">
    <w:name w:val="7A5B2AD1021D4D7CA2EB552102C4E7E5"/>
  </w:style>
  <w:style w:type="character" w:styleId="Kiemels">
    <w:name w:val="Emphasis"/>
    <w:basedOn w:val="Bekezdsalapbettpusa"/>
    <w:uiPriority w:val="99"/>
    <w:unhideWhenUsed/>
    <w:qFormat/>
    <w:rPr>
      <w:iCs/>
      <w:color w:val="595959" w:themeColor="text1" w:themeTint="A6"/>
    </w:rPr>
  </w:style>
  <w:style w:type="paragraph" w:customStyle="1" w:styleId="AA4FF455847F412AAA73D5B3308C9B10">
    <w:name w:val="AA4FF455847F412AAA73D5B3308C9B10"/>
  </w:style>
  <w:style w:type="paragraph" w:customStyle="1" w:styleId="86402D227D00499F8A6375FDE90CB7DC">
    <w:name w:val="86402D227D00499F8A6375FDE90CB7DC"/>
  </w:style>
  <w:style w:type="paragraph" w:customStyle="1" w:styleId="008E21153407440092B8204546E736A3">
    <w:name w:val="008E21153407440092B8204546E736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tf02808042_win32(1).dotx</Template>
  <TotalTime>45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SZFM Kft.</dc:subject>
  <dc:creator>balaz</dc:creator>
  <cp:lastModifiedBy>Görög Balázs</cp:lastModifiedBy>
  <cp:revision>2</cp:revision>
  <cp:lastPrinted>2004-06-01T20:10:00Z</cp:lastPrinted>
  <dcterms:created xsi:type="dcterms:W3CDTF">2021-10-30T11:03:00Z</dcterms:created>
  <dcterms:modified xsi:type="dcterms:W3CDTF">2021-11-08T11:29:00Z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